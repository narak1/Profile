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16" w:rsidRDefault="007079DB" w:rsidP="004F7116">
      <w:pPr>
        <w:pStyle w:val="a3"/>
        <w:rPr>
          <w:lang w:val="ko-KR"/>
        </w:rPr>
      </w:pPr>
      <w:r>
        <w:rPr>
          <w:rFonts w:hint="eastAsia"/>
          <w:lang w:val="ko-KR"/>
        </w:rPr>
        <w:t>ARAInst V2.0 Profile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F7116" w:rsidP="004F7116">
      <w:pPr>
        <w:rPr>
          <w:lang w:val="ko-KR"/>
        </w:rPr>
      </w:pPr>
    </w:p>
    <w:p w:rsidR="004F7116" w:rsidRDefault="004F7116" w:rsidP="004C7B87">
      <w:pPr>
        <w:pStyle w:val="a3"/>
        <w:jc w:val="center"/>
        <w:rPr>
          <w:lang w:val="ko-KR"/>
        </w:rPr>
      </w:pPr>
      <w:r>
        <w:rPr>
          <w:rFonts w:hint="eastAsia"/>
          <w:lang w:val="ko-KR"/>
        </w:rPr>
        <w:t>시스템 구성도</w:t>
      </w:r>
    </w:p>
    <w:p w:rsidR="004F7116" w:rsidRDefault="004F7116" w:rsidP="004F7116">
      <w:pPr>
        <w:rPr>
          <w:lang w:val="ko-KR"/>
        </w:rPr>
      </w:pPr>
    </w:p>
    <w:p w:rsidR="004F7116" w:rsidRPr="004F7116" w:rsidRDefault="004C7B87" w:rsidP="004F7116">
      <w:pPr>
        <w:rPr>
          <w:lang w:val="ko-KR"/>
        </w:rPr>
      </w:pPr>
      <w:r>
        <w:rPr>
          <w:rFonts w:hint="eastAsia"/>
          <w:noProof/>
        </w:rPr>
        <w:drawing>
          <wp:inline distT="0" distB="0" distL="0" distR="0">
            <wp:extent cx="5943600" cy="37439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16" w:rsidRDefault="004F7116">
      <w:pPr>
        <w:rPr>
          <w:b/>
          <w:bCs/>
          <w:smallCaps/>
          <w:color w:val="000000" w:themeColor="text1"/>
          <w:sz w:val="36"/>
          <w:szCs w:val="36"/>
          <w:lang w:val="ko-KR"/>
        </w:rPr>
      </w:pPr>
      <w:r>
        <w:rPr>
          <w:lang w:val="ko-KR"/>
        </w:rPr>
        <w:br w:type="page"/>
      </w:r>
    </w:p>
    <w:p w:rsidR="00A87BE1" w:rsidRDefault="007079DB">
      <w:pPr>
        <w:pStyle w:val="1"/>
      </w:pPr>
      <w:r>
        <w:rPr>
          <w:rFonts w:hint="eastAsia"/>
          <w:lang w:val="ko-KR"/>
        </w:rPr>
        <w:lastRenderedPageBreak/>
        <w:t>ARAInst</w:t>
      </w:r>
    </w:p>
    <w:p w:rsidR="00C83D0A" w:rsidRDefault="00C83D0A" w:rsidP="00021737">
      <w:pPr>
        <w:pStyle w:val="2"/>
        <w:rPr>
          <w:lang w:val="ko-KR"/>
        </w:rPr>
      </w:pPr>
      <w:r>
        <w:rPr>
          <w:rFonts w:hint="eastAsia"/>
          <w:lang w:val="ko-KR"/>
        </w:rPr>
        <w:t>Open</w:t>
      </w:r>
    </w:p>
    <w:p w:rsidR="00C83D0A" w:rsidRPr="00C83D0A" w:rsidRDefault="00C83D0A" w:rsidP="009166BD">
      <w:pPr>
        <w:pStyle w:val="af2"/>
        <w:numPr>
          <w:ilvl w:val="0"/>
          <w:numId w:val="5"/>
        </w:numPr>
        <w:rPr>
          <w:lang w:val="ko-KR"/>
        </w:rPr>
      </w:pPr>
      <w:proofErr w:type="spellStart"/>
      <w:r>
        <w:rPr>
          <w:rFonts w:hint="eastAsia"/>
          <w:lang w:val="ko-KR"/>
        </w:rPr>
        <w:t>ARAInst</w:t>
      </w:r>
      <w:proofErr w:type="spellEnd"/>
      <w:r>
        <w:rPr>
          <w:rFonts w:hint="eastAsia"/>
          <w:lang w:val="ko-KR"/>
        </w:rPr>
        <w:t xml:space="preserve"> 에서 서버 </w:t>
      </w:r>
      <w:r>
        <w:rPr>
          <w:lang w:val="ko-KR"/>
        </w:rPr>
        <w:t xml:space="preserve">Configuration </w:t>
      </w:r>
      <w:r>
        <w:rPr>
          <w:rFonts w:hint="eastAsia"/>
          <w:lang w:val="ko-KR"/>
        </w:rPr>
        <w:t xml:space="preserve">파일을 </w:t>
      </w:r>
      <w:proofErr w:type="spellStart"/>
      <w:r>
        <w:rPr>
          <w:rFonts w:hint="eastAsia"/>
          <w:lang w:val="ko-KR"/>
        </w:rPr>
        <w:t>읽어들인다</w:t>
      </w:r>
      <w:proofErr w:type="spellEnd"/>
      <w:r>
        <w:rPr>
          <w:rFonts w:hint="eastAsia"/>
          <w:lang w:val="ko-KR"/>
        </w:rPr>
        <w:t>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proofErr w:type="spellStart"/>
      <w:r w:rsidRPr="00021737">
        <w:rPr>
          <w:lang w:val="ko-KR"/>
        </w:rPr>
        <w:t>ARAInst</w:t>
      </w:r>
      <w:proofErr w:type="spellEnd"/>
      <w:r w:rsidRPr="00021737">
        <w:rPr>
          <w:lang w:val="ko-KR"/>
        </w:rPr>
        <w:t xml:space="preserve"> </w:t>
      </w:r>
      <w:r w:rsidRPr="00021737">
        <w:rPr>
          <w:rFonts w:hint="eastAsia"/>
          <w:lang w:val="ko-KR"/>
        </w:rPr>
        <w:t>에서 등록된 서버로 접속한다.</w:t>
      </w:r>
    </w:p>
    <w:p w:rsidR="00021737" w:rsidRPr="00021737" w:rsidRDefault="00021737" w:rsidP="009166BD">
      <w:pPr>
        <w:pStyle w:val="af2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 xml:space="preserve">접속에 성공하면 </w:t>
      </w:r>
      <w:r w:rsidRPr="00021737">
        <w:rPr>
          <w:rFonts w:hint="eastAsia"/>
          <w:lang w:val="ko-KR"/>
        </w:rPr>
        <w:t>서버의 상</w:t>
      </w:r>
      <w:r w:rsidR="00356991">
        <w:rPr>
          <w:rFonts w:hint="eastAsia"/>
          <w:lang w:val="ko-KR"/>
        </w:rPr>
        <w:t>태를</w:t>
      </w:r>
      <w:r w:rsidRPr="00021737">
        <w:rPr>
          <w:rFonts w:hint="eastAsia"/>
          <w:lang w:val="ko-KR"/>
        </w:rPr>
        <w:t xml:space="preserve"> Connected로 바</w:t>
      </w:r>
      <w:r w:rsidR="00356991">
        <w:rPr>
          <w:rFonts w:hint="eastAsia"/>
          <w:lang w:val="ko-KR"/>
        </w:rPr>
        <w:t>꾼</w:t>
      </w:r>
      <w:r w:rsidRPr="00021737">
        <w:rPr>
          <w:rFonts w:hint="eastAsia"/>
          <w:lang w:val="ko-KR"/>
        </w:rPr>
        <w:t>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t>접속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서버의 상</w:t>
      </w:r>
      <w:r w:rsidR="00356991">
        <w:rPr>
          <w:rFonts w:hint="eastAsia"/>
        </w:rPr>
        <w:t>태를</w:t>
      </w:r>
      <w:r>
        <w:rPr>
          <w:rFonts w:hint="eastAsia"/>
        </w:rPr>
        <w:t xml:space="preserve"> </w:t>
      </w:r>
      <w:r>
        <w:t>Failed</w:t>
      </w:r>
      <w:r>
        <w:rPr>
          <w:rFonts w:hint="eastAsia"/>
        </w:rPr>
        <w:t>로 바</w:t>
      </w:r>
      <w:r w:rsidR="00356991">
        <w:rPr>
          <w:rFonts w:hint="eastAsia"/>
        </w:rPr>
        <w:t>꾸</w:t>
      </w:r>
      <w:r>
        <w:rPr>
          <w:rFonts w:hint="eastAsia"/>
        </w:rPr>
        <w:t>고 오류를 출력한다.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초기화에 필요한 정보를 전송한다.</w:t>
      </w:r>
      <w:r>
        <w:t xml:space="preserve"> (</w:t>
      </w:r>
      <w:r>
        <w:rPr>
          <w:rFonts w:hint="eastAsia"/>
        </w:rPr>
        <w:t xml:space="preserve">모델파일명 </w:t>
      </w:r>
      <w:proofErr w:type="gramStart"/>
      <w:r>
        <w:rPr>
          <w:rFonts w:hint="eastAsia"/>
        </w:rPr>
        <w:t>등등</w:t>
      </w:r>
      <w:r>
        <w:t>…</w:t>
      </w:r>
      <w:proofErr w:type="gramEnd"/>
      <w:r>
        <w:t>)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가 가장 낮은 서버에서 S</w:t>
      </w:r>
      <w:r>
        <w:t>imulation Time</w:t>
      </w:r>
      <w:r>
        <w:rPr>
          <w:rFonts w:hint="eastAsia"/>
        </w:rPr>
        <w:t>을 가져온다.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 xml:space="preserve">다른 모든 서버에 </w:t>
      </w:r>
      <w:r>
        <w:t>Simulation Time</w:t>
      </w:r>
      <w:r>
        <w:rPr>
          <w:rFonts w:hint="eastAsia"/>
        </w:rPr>
        <w:t>을 전송한다.</w:t>
      </w:r>
    </w:p>
    <w:p w:rsidR="00021737" w:rsidRDefault="00021737" w:rsidP="009166BD">
      <w:pPr>
        <w:pStyle w:val="af2"/>
        <w:numPr>
          <w:ilvl w:val="0"/>
          <w:numId w:val="5"/>
        </w:numPr>
      </w:pPr>
      <w:r>
        <w:rPr>
          <w:rFonts w:hint="eastAsia"/>
        </w:rPr>
        <w:t>각 서버에 모든 서버의 정보를 전송한다.</w:t>
      </w:r>
    </w:p>
    <w:p w:rsidR="00021737" w:rsidRDefault="00021737" w:rsidP="00021737">
      <w:pPr>
        <w:pStyle w:val="2"/>
      </w:pPr>
      <w:r>
        <w:t>Download</w:t>
      </w:r>
    </w:p>
    <w:p w:rsidR="00021737" w:rsidRDefault="00021737" w:rsidP="009166BD">
      <w:pPr>
        <w:pStyle w:val="af2"/>
        <w:numPr>
          <w:ilvl w:val="0"/>
          <w:numId w:val="2"/>
        </w:numPr>
      </w:pPr>
      <w:proofErr w:type="spellStart"/>
      <w:r>
        <w:t>T</w:t>
      </w:r>
      <w:r>
        <w:rPr>
          <w:rFonts w:hint="eastAsia"/>
        </w:rPr>
        <w:t>aglist</w:t>
      </w:r>
      <w:proofErr w:type="spellEnd"/>
      <w:r>
        <w:rPr>
          <w:rFonts w:hint="eastAsia"/>
        </w:rPr>
        <w:t xml:space="preserve"> 정보를 각 서버에 전송한다.</w:t>
      </w:r>
    </w:p>
    <w:p w:rsidR="00021737" w:rsidRDefault="00021737" w:rsidP="009166BD">
      <w:pPr>
        <w:pStyle w:val="af2"/>
        <w:numPr>
          <w:ilvl w:val="0"/>
          <w:numId w:val="2"/>
        </w:numPr>
      </w:pPr>
      <w:r>
        <w:rPr>
          <w:rFonts w:hint="eastAsia"/>
        </w:rPr>
        <w:t>각 서버는 tag mapping 정보를 보고 해당 서버에 연결한다.</w:t>
      </w:r>
      <w:r>
        <w:t xml:space="preserve"> </w:t>
      </w:r>
      <w:r>
        <w:rPr>
          <w:rFonts w:hint="eastAsia"/>
        </w:rPr>
        <w:t>(Priority 높은 서버가 낮은 서버에 연결)</w:t>
      </w:r>
    </w:p>
    <w:p w:rsidR="00356991" w:rsidRDefault="00356991" w:rsidP="009166BD">
      <w:pPr>
        <w:pStyle w:val="af2"/>
        <w:numPr>
          <w:ilvl w:val="0"/>
          <w:numId w:val="2"/>
        </w:numPr>
      </w:pPr>
      <w:r>
        <w:rPr>
          <w:rFonts w:hint="eastAsia"/>
        </w:rPr>
        <w:t xml:space="preserve">Download가 완료되면 서버 상태를 </w:t>
      </w:r>
      <w:r>
        <w:t>Pause</w:t>
      </w:r>
      <w:r w:rsidR="008477B6">
        <w:rPr>
          <w:rFonts w:hint="eastAsia"/>
        </w:rPr>
        <w:t>d</w:t>
      </w:r>
      <w:r>
        <w:rPr>
          <w:rFonts w:hint="eastAsia"/>
        </w:rPr>
        <w:t>로 바꾼다.</w:t>
      </w:r>
    </w:p>
    <w:p w:rsidR="00021737" w:rsidRDefault="00356991" w:rsidP="00356991">
      <w:pPr>
        <w:pStyle w:val="2"/>
      </w:pPr>
      <w:r>
        <w:rPr>
          <w:rFonts w:hint="eastAsia"/>
        </w:rPr>
        <w:t>Manual Run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 xml:space="preserve">과 </w:t>
      </w:r>
      <w:r>
        <w:t xml:space="preserve">step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 xml:space="preserve">만큼 </w:t>
      </w:r>
      <w:r>
        <w:t>simulation</w:t>
      </w:r>
      <w:r>
        <w:rPr>
          <w:rFonts w:hint="eastAsia"/>
        </w:rPr>
        <w:t>을 실행한다.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매번 계산할 때 마다 </w:t>
      </w:r>
      <w:r>
        <w:t>time step</w:t>
      </w:r>
      <w:r>
        <w:rPr>
          <w:rFonts w:hint="eastAsia"/>
        </w:rPr>
        <w:t>을 전송한다.</w:t>
      </w:r>
    </w:p>
    <w:p w:rsidR="00356991" w:rsidRDefault="00356991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서버는 계산이 끝나면 </w:t>
      </w:r>
      <w:r>
        <w:t>Simulation Time</w:t>
      </w:r>
      <w:r>
        <w:rPr>
          <w:rFonts w:hint="eastAsia"/>
        </w:rPr>
        <w:t>을 전송한다.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 계산 요청을 전송하면 서버 상태를 </w:t>
      </w:r>
      <w:r>
        <w:t>Running</w:t>
      </w:r>
      <w:r>
        <w:rPr>
          <w:rFonts w:hint="eastAsia"/>
        </w:rPr>
        <w:t>으로 바꾼다.</w:t>
      </w:r>
    </w:p>
    <w:p w:rsidR="001136BF" w:rsidRDefault="001136BF" w:rsidP="009166BD">
      <w:pPr>
        <w:pStyle w:val="af2"/>
        <w:numPr>
          <w:ilvl w:val="0"/>
          <w:numId w:val="3"/>
        </w:numPr>
      </w:pPr>
      <w:r>
        <w:rPr>
          <w:rFonts w:hint="eastAsia"/>
        </w:rPr>
        <w:t xml:space="preserve">각 서버에서 계산 완료가 </w:t>
      </w:r>
      <w:r w:rsidR="008477B6">
        <w:rPr>
          <w:rFonts w:hint="eastAsia"/>
        </w:rPr>
        <w:t xml:space="preserve">수신되면 서버 상태를 </w:t>
      </w:r>
      <w:r w:rsidR="008477B6">
        <w:t>Paused</w:t>
      </w:r>
      <w:r w:rsidR="008477B6">
        <w:rPr>
          <w:rFonts w:hint="eastAsia"/>
        </w:rPr>
        <w:t>로 바꾼다.</w:t>
      </w:r>
    </w:p>
    <w:p w:rsidR="00356991" w:rsidRDefault="00D00036" w:rsidP="00D00036">
      <w:pPr>
        <w:pStyle w:val="2"/>
      </w:pPr>
      <w:r>
        <w:rPr>
          <w:rFonts w:hint="eastAsia"/>
        </w:rPr>
        <w:t>Auto Run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입력한 </w:t>
      </w:r>
      <w:r>
        <w:t xml:space="preserve">time step </w:t>
      </w:r>
      <w:r>
        <w:rPr>
          <w:rFonts w:hint="eastAsia"/>
        </w:rPr>
        <w:t>간격과 speed에 따라 매번 자동으로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</w:t>
      </w:r>
      <w:r>
        <w:t>limit time</w:t>
      </w:r>
      <w:r>
        <w:rPr>
          <w:rFonts w:hint="eastAsia"/>
        </w:rPr>
        <w:t>을 입력하면 그때까지만 계산한다.</w:t>
      </w:r>
    </w:p>
    <w:p w:rsidR="00D00036" w:rsidRDefault="00D00036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사용자가 계산 중 STOP 버튼을 누르면 중지한다. </w:t>
      </w:r>
    </w:p>
    <w:p w:rsidR="00D620C5" w:rsidRDefault="00D620C5" w:rsidP="009166BD">
      <w:pPr>
        <w:pStyle w:val="af2"/>
        <w:numPr>
          <w:ilvl w:val="0"/>
          <w:numId w:val="4"/>
        </w:numPr>
      </w:pPr>
      <w:r>
        <w:rPr>
          <w:rFonts w:hint="eastAsia"/>
        </w:rPr>
        <w:t xml:space="preserve">Auto Run 중에는 </w:t>
      </w:r>
      <w:r>
        <w:t>Manual Run</w:t>
      </w:r>
      <w:r>
        <w:rPr>
          <w:rFonts w:hint="eastAsia"/>
        </w:rPr>
        <w:t>은 동작하지 않는다.</w:t>
      </w:r>
    </w:p>
    <w:p w:rsidR="00361DE8" w:rsidRDefault="00361DE8" w:rsidP="00361DE8">
      <w:pPr>
        <w:pStyle w:val="2"/>
      </w:pPr>
      <w:r>
        <w:rPr>
          <w:rFonts w:hint="eastAsia"/>
        </w:rPr>
        <w:lastRenderedPageBreak/>
        <w:t xml:space="preserve">View </w:t>
      </w:r>
      <w:proofErr w:type="spellStart"/>
      <w:r>
        <w:rPr>
          <w:rFonts w:hint="eastAsia"/>
        </w:rPr>
        <w:t>Taglist</w:t>
      </w:r>
      <w:proofErr w:type="spellEnd"/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새로운 창을 띄워서 </w:t>
      </w:r>
      <w:r>
        <w:t>(</w:t>
      </w:r>
      <w:r>
        <w:rPr>
          <w:rFonts w:hint="eastAsia"/>
        </w:rPr>
        <w:t>새로운 탭)</w:t>
      </w:r>
      <w:r>
        <w:t xml:space="preserve"> 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UI를 연다.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필터링을 하여 목록을 출력한다.</w:t>
      </w:r>
      <w:r>
        <w:t xml:space="preserve"> (</w:t>
      </w:r>
      <w:r>
        <w:rPr>
          <w:rFonts w:hint="eastAsia"/>
        </w:rPr>
        <w:t>서버이름,</w:t>
      </w:r>
      <w:r>
        <w:t xml:space="preserve"> </w:t>
      </w:r>
      <w:proofErr w:type="spellStart"/>
      <w:r>
        <w:t>Tagname</w:t>
      </w:r>
      <w:proofErr w:type="spellEnd"/>
      <w:r>
        <w:t xml:space="preserve">, Boundary, Malfunction, </w:t>
      </w:r>
      <w:proofErr w:type="gramStart"/>
      <w:r>
        <w:t>…</w:t>
      </w:r>
      <w:proofErr w:type="gramEnd"/>
      <w:r>
        <w:t>)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 xml:space="preserve">특정변수를 선택하여 </w:t>
      </w:r>
      <w:r>
        <w:t>Real Time Trend Graph</w:t>
      </w:r>
      <w:r>
        <w:rPr>
          <w:rFonts w:hint="eastAsia"/>
        </w:rPr>
        <w:t>를 출력한다.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rPr>
          <w:rFonts w:hint="eastAsia"/>
        </w:rPr>
        <w:t>기존에 있는 그래프에 추가하거나 새로운 그래프를 만든다.</w:t>
      </w:r>
    </w:p>
    <w:p w:rsidR="00361DE8" w:rsidRDefault="00361DE8" w:rsidP="009166BD">
      <w:pPr>
        <w:pStyle w:val="af2"/>
        <w:numPr>
          <w:ilvl w:val="0"/>
          <w:numId w:val="6"/>
        </w:numPr>
      </w:pPr>
      <w:r>
        <w:t>To Tag</w:t>
      </w:r>
      <w:r>
        <w:rPr>
          <w:rFonts w:hint="eastAsia"/>
        </w:rPr>
        <w:t xml:space="preserve">에 임의의 값을 </w:t>
      </w:r>
      <w:r>
        <w:t>(</w:t>
      </w:r>
      <w:r>
        <w:rPr>
          <w:rFonts w:hint="eastAsia"/>
        </w:rPr>
        <w:t xml:space="preserve">또는 함수, </w:t>
      </w:r>
      <w:proofErr w:type="gramStart"/>
      <w:r>
        <w:rPr>
          <w:rFonts w:hint="eastAsia"/>
        </w:rPr>
        <w:t>스크립트)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설정한다.</w:t>
      </w:r>
      <w:r>
        <w:t xml:space="preserve"> (</w:t>
      </w:r>
      <w:r>
        <w:rPr>
          <w:rFonts w:hint="eastAsia"/>
        </w:rPr>
        <w:t>Malfunction)</w:t>
      </w:r>
    </w:p>
    <w:p w:rsidR="00317927" w:rsidRDefault="00D620C5" w:rsidP="00D620C5">
      <w:pPr>
        <w:pStyle w:val="2"/>
      </w:pPr>
      <w:r>
        <w:t>S</w:t>
      </w:r>
      <w:r>
        <w:rPr>
          <w:rFonts w:hint="eastAsia"/>
        </w:rPr>
        <w:t xml:space="preserve">napshot </w:t>
      </w:r>
      <w:r>
        <w:t>save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A</w:t>
      </w:r>
      <w:r>
        <w:t xml:space="preserve">uto Run </w:t>
      </w:r>
      <w:r>
        <w:rPr>
          <w:rFonts w:hint="eastAsia"/>
        </w:rPr>
        <w:t xml:space="preserve">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7"/>
        </w:numPr>
      </w:pPr>
      <w:r>
        <w:t xml:space="preserve">Server Status </w:t>
      </w:r>
      <w:r>
        <w:rPr>
          <w:rFonts w:hint="eastAsia"/>
        </w:rPr>
        <w:t xml:space="preserve">를 </w:t>
      </w:r>
      <w:r>
        <w:t xml:space="preserve">Saving </w:t>
      </w:r>
      <w:r>
        <w:rPr>
          <w:rFonts w:hint="eastAsia"/>
        </w:rPr>
        <w:t>으로 바꾼다.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현재 서버의 모든 상태를 각 서버에서 파일로 저장한다.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>저장폴더는 환경설정에서 미리 설정해 놓는다.</w:t>
      </w:r>
      <w:r>
        <w:t xml:space="preserve"> (</w:t>
      </w:r>
      <w:r>
        <w:rPr>
          <w:rFonts w:hint="eastAsia"/>
        </w:rPr>
        <w:t>또는 각 서버에서.</w:t>
      </w:r>
      <w:r>
        <w:t>.)</w:t>
      </w:r>
    </w:p>
    <w:p w:rsidR="00D620C5" w:rsidRDefault="00D620C5" w:rsidP="009166BD">
      <w:pPr>
        <w:pStyle w:val="af2"/>
        <w:numPr>
          <w:ilvl w:val="0"/>
          <w:numId w:val="7"/>
        </w:numPr>
      </w:pPr>
      <w:r>
        <w:rPr>
          <w:rFonts w:hint="eastAsia"/>
        </w:rPr>
        <w:t xml:space="preserve">Auto Run 상태였으면 다시 </w:t>
      </w:r>
      <w:r>
        <w:t xml:space="preserve">Auto Run </w:t>
      </w:r>
      <w:r>
        <w:rPr>
          <w:rFonts w:hint="eastAsia"/>
        </w:rPr>
        <w:t>상태로 만든다.</w:t>
      </w:r>
    </w:p>
    <w:p w:rsidR="000B4367" w:rsidRDefault="000B4367" w:rsidP="000B4367">
      <w:pPr>
        <w:pStyle w:val="2"/>
      </w:pPr>
      <w:r>
        <w:t>S</w:t>
      </w:r>
      <w:r>
        <w:rPr>
          <w:rFonts w:hint="eastAsia"/>
        </w:rPr>
        <w:t>napshot restore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Auto Run 상태이면 </w:t>
      </w:r>
      <w:r>
        <w:t xml:space="preserve">Paused </w:t>
      </w:r>
      <w:r>
        <w:rPr>
          <w:rFonts w:hint="eastAsia"/>
        </w:rPr>
        <w:t>상태로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Server Status 를 </w:t>
      </w:r>
      <w:r>
        <w:t xml:space="preserve">Restoring </w:t>
      </w:r>
      <w:r>
        <w:rPr>
          <w:rFonts w:hint="eastAsia"/>
        </w:rPr>
        <w:t>으로 바꾼다.</w:t>
      </w:r>
    </w:p>
    <w:p w:rsidR="000B4367" w:rsidRDefault="000B4367" w:rsidP="009166BD">
      <w:pPr>
        <w:pStyle w:val="af2"/>
        <w:numPr>
          <w:ilvl w:val="0"/>
          <w:numId w:val="8"/>
        </w:numPr>
      </w:pPr>
      <w:r>
        <w:rPr>
          <w:rFonts w:hint="eastAsia"/>
        </w:rPr>
        <w:t xml:space="preserve">각 서버의 snapshot 과 </w:t>
      </w: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snapshot</w:t>
      </w:r>
      <w:r>
        <w:rPr>
          <w:rFonts w:hint="eastAsia"/>
        </w:rPr>
        <w:t>도 불러온다.</w:t>
      </w:r>
    </w:p>
    <w:p w:rsidR="007079DB" w:rsidRDefault="007079DB" w:rsidP="007079DB"/>
    <w:p w:rsidR="007079DB" w:rsidRDefault="007079DB" w:rsidP="007079DB"/>
    <w:p w:rsidR="007079DB" w:rsidRDefault="007079DB">
      <w:r>
        <w:br w:type="page"/>
      </w:r>
    </w:p>
    <w:p w:rsidR="007079DB" w:rsidRDefault="00D57B28" w:rsidP="007079DB">
      <w:pPr>
        <w:pStyle w:val="1"/>
      </w:pPr>
      <w:proofErr w:type="spellStart"/>
      <w:r>
        <w:rPr>
          <w:rFonts w:hint="eastAsia"/>
        </w:rPr>
        <w:lastRenderedPageBreak/>
        <w:t>SIMBridge</w:t>
      </w:r>
      <w:proofErr w:type="spellEnd"/>
    </w:p>
    <w:p w:rsidR="001F7EB1" w:rsidRDefault="001F7EB1" w:rsidP="007079DB">
      <w:pPr>
        <w:pStyle w:val="2"/>
      </w:pPr>
      <w:r>
        <w:rPr>
          <w:rFonts w:hint="eastAsia"/>
        </w:rPr>
        <w:t>Communication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Program을 실행하고 초기화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>Simulation Server와 통신을 한다.</w:t>
      </w:r>
    </w:p>
    <w:p w:rsidR="001F7EB1" w:rsidRDefault="001F7EB1" w:rsidP="009166BD">
      <w:pPr>
        <w:pStyle w:val="af2"/>
        <w:numPr>
          <w:ilvl w:val="0"/>
          <w:numId w:val="13"/>
        </w:numPr>
      </w:pPr>
      <w:r>
        <w:rPr>
          <w:rFonts w:hint="eastAsia"/>
        </w:rPr>
        <w:t xml:space="preserve">통신 방법은 </w:t>
      </w:r>
      <w:r w:rsidR="00383F84">
        <w:t xml:space="preserve">OPC, TCP/IP, DLL Function, </w:t>
      </w:r>
      <w:proofErr w:type="spellStart"/>
      <w:r w:rsidR="00383F84">
        <w:t>etc</w:t>
      </w:r>
      <w:proofErr w:type="spellEnd"/>
    </w:p>
    <w:p w:rsidR="001F7EB1" w:rsidRDefault="001F7EB1" w:rsidP="009166BD">
      <w:pPr>
        <w:pStyle w:val="af2"/>
        <w:numPr>
          <w:ilvl w:val="0"/>
          <w:numId w:val="13"/>
        </w:numPr>
      </w:pPr>
      <w:r>
        <w:t>Simulation Program</w:t>
      </w:r>
      <w:r>
        <w:rPr>
          <w:rFonts w:hint="eastAsia"/>
        </w:rPr>
        <w:t>을 종료한다.</w:t>
      </w:r>
    </w:p>
    <w:p w:rsidR="005D3613" w:rsidRPr="001F7EB1" w:rsidRDefault="005D3613" w:rsidP="009166BD">
      <w:pPr>
        <w:pStyle w:val="af2"/>
        <w:numPr>
          <w:ilvl w:val="0"/>
          <w:numId w:val="13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및 </w:t>
      </w:r>
      <w:proofErr w:type="spellStart"/>
      <w:r>
        <w:t>SIMBridge</w:t>
      </w:r>
      <w:proofErr w:type="spellEnd"/>
      <w:r>
        <w:rPr>
          <w:rFonts w:hint="eastAsia"/>
        </w:rPr>
        <w:t xml:space="preserve">와 </w:t>
      </w:r>
      <w:r>
        <w:t xml:space="preserve">1:1 </w:t>
      </w:r>
      <w:r>
        <w:rPr>
          <w:rFonts w:hint="eastAsia"/>
        </w:rPr>
        <w:t>통신을 한다.</w:t>
      </w:r>
    </w:p>
    <w:p w:rsidR="007079DB" w:rsidRDefault="007079DB" w:rsidP="007079DB">
      <w:pPr>
        <w:pStyle w:val="2"/>
      </w:pPr>
      <w:r>
        <w:rPr>
          <w:rFonts w:hint="eastAsia"/>
        </w:rPr>
        <w:t>Config</w:t>
      </w:r>
      <w:r>
        <w:t>uration</w:t>
      </w:r>
    </w:p>
    <w:p w:rsidR="00A83C28" w:rsidRDefault="007079DB" w:rsidP="009166BD">
      <w:pPr>
        <w:pStyle w:val="af2"/>
        <w:numPr>
          <w:ilvl w:val="0"/>
          <w:numId w:val="10"/>
        </w:numPr>
      </w:pPr>
      <w:r>
        <w:rPr>
          <w:rFonts w:hint="eastAsia"/>
        </w:rPr>
        <w:t>Profile에 환경변수</w:t>
      </w:r>
      <w:r w:rsidR="00301C7D">
        <w:rPr>
          <w:rFonts w:hint="eastAsia"/>
        </w:rPr>
        <w:t>(서비스 포트)</w:t>
      </w:r>
      <w:r>
        <w:rPr>
          <w:rFonts w:hint="eastAsia"/>
        </w:rPr>
        <w:t>가 설정되어 있으면 값을 읽어온다.</w:t>
      </w:r>
    </w:p>
    <w:p w:rsidR="00874898" w:rsidRDefault="00874898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환경 설정을 변경하면 </w:t>
      </w:r>
      <w:r>
        <w:t xml:space="preserve">Profile 에 </w:t>
      </w:r>
      <w:r>
        <w:rPr>
          <w:rFonts w:hint="eastAsia"/>
        </w:rPr>
        <w:t>저장한다.</w:t>
      </w:r>
    </w:p>
    <w:p w:rsidR="00301C7D" w:rsidRPr="00A83C28" w:rsidRDefault="00301C7D" w:rsidP="009166BD">
      <w:pPr>
        <w:pStyle w:val="af2"/>
        <w:numPr>
          <w:ilvl w:val="0"/>
          <w:numId w:val="10"/>
        </w:numPr>
      </w:pPr>
      <w:r>
        <w:rPr>
          <w:rFonts w:hint="eastAsia"/>
        </w:rPr>
        <w:t xml:space="preserve">그외의 환경설정은 </w:t>
      </w: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>로부터 받아서 동작한다.</w:t>
      </w:r>
      <w:r>
        <w:t xml:space="preserve"> (</w:t>
      </w:r>
      <w:r>
        <w:rPr>
          <w:rFonts w:hint="eastAsia"/>
        </w:rPr>
        <w:t xml:space="preserve">Home, 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 xml:space="preserve"> Program,</w:t>
      </w:r>
      <w:r w:rsidR="00383F84">
        <w:t xml:space="preserve"> </w:t>
      </w:r>
      <w:proofErr w:type="spellStart"/>
      <w:r w:rsidR="00383F84">
        <w:rPr>
          <w:rFonts w:hint="eastAsia"/>
        </w:rPr>
        <w:t>etc</w:t>
      </w:r>
      <w:proofErr w:type="spellEnd"/>
      <w:r>
        <w:t>)</w:t>
      </w:r>
    </w:p>
    <w:p w:rsidR="007079DB" w:rsidRDefault="007079DB" w:rsidP="007079DB">
      <w:pPr>
        <w:pStyle w:val="2"/>
      </w:pPr>
      <w:r>
        <w:t>Start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Server N</w:t>
      </w:r>
      <w:r>
        <w:rPr>
          <w:rFonts w:hint="eastAsia"/>
        </w:rPr>
        <w:t>ame은 시스템 정보를 읽어서 보여준다.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t>Host IP</w:t>
      </w:r>
      <w:r>
        <w:rPr>
          <w:rFonts w:hint="eastAsia"/>
        </w:rPr>
        <w:t xml:space="preserve">는 시스템 정보를 읽어서 </w:t>
      </w:r>
      <w:proofErr w:type="spellStart"/>
      <w:r>
        <w:t>ComboBox</w:t>
      </w:r>
      <w:proofErr w:type="spellEnd"/>
      <w:r>
        <w:rPr>
          <w:rFonts w:hint="eastAsia"/>
        </w:rPr>
        <w:t>에서 선택할 수 있게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Service Port는 직접 입력을 한다.</w:t>
      </w:r>
    </w:p>
    <w:p w:rsidR="007079DB" w:rsidRDefault="007079DB" w:rsidP="009166BD">
      <w:pPr>
        <w:pStyle w:val="af2"/>
        <w:numPr>
          <w:ilvl w:val="0"/>
          <w:numId w:val="9"/>
        </w:numPr>
      </w:pP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버튼을 누르면 서비스를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>환경설정이 되어 있는 경우 자동으로 시작한다.</w:t>
      </w:r>
    </w:p>
    <w:p w:rsidR="00874898" w:rsidRDefault="00874898" w:rsidP="009166BD">
      <w:pPr>
        <w:pStyle w:val="af2"/>
        <w:numPr>
          <w:ilvl w:val="0"/>
          <w:numId w:val="9"/>
        </w:numPr>
      </w:pPr>
      <w:r>
        <w:rPr>
          <w:rFonts w:hint="eastAsia"/>
        </w:rPr>
        <w:t xml:space="preserve">자동실행 시 </w:t>
      </w:r>
      <w:r>
        <w:t>Tray Icon</w:t>
      </w:r>
      <w:r>
        <w:rPr>
          <w:rFonts w:hint="eastAsia"/>
        </w:rPr>
        <w:t>으로 표시한다.</w:t>
      </w:r>
      <w:r w:rsidR="00383F84">
        <w:t xml:space="preserve"> (</w:t>
      </w:r>
      <w:r w:rsidR="00383F84">
        <w:rPr>
          <w:rFonts w:hint="eastAsia"/>
        </w:rPr>
        <w:t>추후)</w:t>
      </w:r>
    </w:p>
    <w:p w:rsidR="007079DB" w:rsidRDefault="00A83C28" w:rsidP="00A83C28">
      <w:pPr>
        <w:pStyle w:val="2"/>
      </w:pPr>
      <w:r>
        <w:rPr>
          <w:rFonts w:hint="eastAsia"/>
        </w:rPr>
        <w:t>Cur</w:t>
      </w:r>
      <w:r w:rsidR="004A174A">
        <w:t>r</w:t>
      </w:r>
      <w:r>
        <w:rPr>
          <w:rFonts w:hint="eastAsia"/>
        </w:rPr>
        <w:t xml:space="preserve">ent </w:t>
      </w:r>
      <w:r w:rsidR="004A174A">
        <w:t>Simu</w:t>
      </w:r>
      <w:r>
        <w:t>lation Time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가져온다.</w:t>
      </w:r>
    </w:p>
    <w:p w:rsidR="00A83C28" w:rsidRDefault="00A83C28" w:rsidP="009166BD">
      <w:pPr>
        <w:pStyle w:val="af2"/>
        <w:numPr>
          <w:ilvl w:val="0"/>
          <w:numId w:val="11"/>
        </w:numPr>
      </w:pPr>
      <w:r>
        <w:rPr>
          <w:rFonts w:hint="eastAsia"/>
        </w:rPr>
        <w:t xml:space="preserve">현재 </w:t>
      </w:r>
      <w:r>
        <w:t>Simulation Time</w:t>
      </w:r>
      <w:r>
        <w:rPr>
          <w:rFonts w:hint="eastAsia"/>
        </w:rPr>
        <w:t>을 설정한다.</w:t>
      </w:r>
    </w:p>
    <w:p w:rsidR="00E775E7" w:rsidRDefault="00E775E7" w:rsidP="001F7EB1">
      <w:pPr>
        <w:pStyle w:val="2"/>
      </w:pPr>
      <w:r>
        <w:rPr>
          <w:rFonts w:hint="eastAsia"/>
        </w:rPr>
        <w:t>Node Information</w:t>
      </w:r>
    </w:p>
    <w:p w:rsidR="00E775E7" w:rsidRPr="00E775E7" w:rsidRDefault="00E775E7" w:rsidP="009166BD">
      <w:pPr>
        <w:pStyle w:val="af2"/>
        <w:numPr>
          <w:ilvl w:val="0"/>
          <w:numId w:val="14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로부터 각 서버의 정보를 받는다.</w:t>
      </w:r>
    </w:p>
    <w:p w:rsidR="00A83C28" w:rsidRDefault="00A83C28" w:rsidP="001F7EB1">
      <w:pPr>
        <w:pStyle w:val="2"/>
      </w:pPr>
      <w:proofErr w:type="spellStart"/>
      <w:r>
        <w:rPr>
          <w:rFonts w:hint="eastAsia"/>
        </w:rPr>
        <w:lastRenderedPageBreak/>
        <w:t>Taglist</w:t>
      </w:r>
      <w:proofErr w:type="spellEnd"/>
      <w:r>
        <w:rPr>
          <w:rFonts w:hint="eastAsia"/>
        </w:rPr>
        <w:t xml:space="preserve"> </w:t>
      </w:r>
    </w:p>
    <w:p w:rsidR="005D3613" w:rsidRDefault="005D3613" w:rsidP="009166BD">
      <w:pPr>
        <w:pStyle w:val="af2"/>
        <w:numPr>
          <w:ilvl w:val="0"/>
          <w:numId w:val="12"/>
        </w:numPr>
      </w:pPr>
      <w:proofErr w:type="spellStart"/>
      <w:r>
        <w:rPr>
          <w:rFonts w:hint="eastAsia"/>
        </w:rPr>
        <w:t>A</w:t>
      </w:r>
      <w:r>
        <w:t>RAInst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t>Taglist</w:t>
      </w:r>
      <w:proofErr w:type="spellEnd"/>
      <w:r>
        <w:t xml:space="preserve"> </w:t>
      </w:r>
      <w:r>
        <w:rPr>
          <w:rFonts w:hint="eastAsia"/>
        </w:rPr>
        <w:t>정보를 받아서 관리한다.</w:t>
      </w:r>
    </w:p>
    <w:p w:rsidR="005D3613" w:rsidRDefault="005D3613" w:rsidP="009166BD">
      <w:pPr>
        <w:pStyle w:val="af2"/>
        <w:numPr>
          <w:ilvl w:val="0"/>
          <w:numId w:val="12"/>
        </w:numPr>
      </w:pPr>
      <w:proofErr w:type="spellStart"/>
      <w:r>
        <w:rPr>
          <w:rFonts w:hint="eastAsia"/>
        </w:rPr>
        <w:t>A</w:t>
      </w:r>
      <w:r>
        <w:t>RAInst</w:t>
      </w:r>
      <w:proofErr w:type="spellEnd"/>
      <w:r>
        <w:t xml:space="preserve"> </w:t>
      </w:r>
      <w:r>
        <w:rPr>
          <w:rFonts w:hint="eastAsia"/>
        </w:rPr>
        <w:t xml:space="preserve">에서 임의로 </w:t>
      </w:r>
      <w:r>
        <w:t xml:space="preserve">Tag </w:t>
      </w:r>
      <w:r>
        <w:rPr>
          <w:rFonts w:hint="eastAsia"/>
        </w:rPr>
        <w:t>정보를 변경하거나 추가, 삭제할 수 있다.</w:t>
      </w:r>
    </w:p>
    <w:p w:rsidR="004A174A" w:rsidRDefault="004A174A" w:rsidP="009166BD">
      <w:pPr>
        <w:pStyle w:val="af2"/>
        <w:numPr>
          <w:ilvl w:val="0"/>
          <w:numId w:val="12"/>
        </w:numPr>
      </w:pP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</w:t>
      </w:r>
      <w:r>
        <w:t>정보를</w:t>
      </w:r>
      <w:r>
        <w:rPr>
          <w:rFonts w:hint="eastAsia"/>
        </w:rPr>
        <w:t xml:space="preserve"> 분석하여 해당 서버에 접속한다.</w:t>
      </w:r>
    </w:p>
    <w:p w:rsidR="004A174A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Normal 상태의 </w:t>
      </w:r>
      <w:r>
        <w:t>Tag Value</w:t>
      </w:r>
      <w:r>
        <w:rPr>
          <w:rFonts w:hint="eastAsia"/>
        </w:rPr>
        <w:t>를 해당 서버에 전송한다.</w:t>
      </w:r>
    </w:p>
    <w:p w:rsidR="001F7EB1" w:rsidRDefault="001F7EB1" w:rsidP="009166BD">
      <w:pPr>
        <w:pStyle w:val="af2"/>
        <w:numPr>
          <w:ilvl w:val="0"/>
          <w:numId w:val="12"/>
        </w:numPr>
      </w:pPr>
      <w:r>
        <w:rPr>
          <w:rFonts w:hint="eastAsia"/>
        </w:rPr>
        <w:t xml:space="preserve">Tag Value를 수신하여 </w:t>
      </w:r>
      <w:r>
        <w:t xml:space="preserve">Tag </w:t>
      </w:r>
      <w:r>
        <w:rPr>
          <w:rFonts w:hint="eastAsia"/>
        </w:rPr>
        <w:t>값을 변경한다.</w:t>
      </w:r>
      <w:r>
        <w:t xml:space="preserve"> (From </w:t>
      </w:r>
      <w:proofErr w:type="spellStart"/>
      <w:r>
        <w:t>ARAInst</w:t>
      </w:r>
      <w:proofErr w:type="spellEnd"/>
      <w:r>
        <w:t xml:space="preserve"> or Server)</w:t>
      </w:r>
    </w:p>
    <w:p w:rsidR="004A174A" w:rsidRDefault="004A174A" w:rsidP="00A83C28"/>
    <w:p w:rsidR="00492897" w:rsidRDefault="00492897">
      <w:r>
        <w:br w:type="page"/>
      </w:r>
    </w:p>
    <w:p w:rsidR="007079DB" w:rsidRDefault="00492897" w:rsidP="00492897">
      <w:pPr>
        <w:pStyle w:val="1"/>
      </w:pPr>
      <w:r>
        <w:rPr>
          <w:rFonts w:hint="eastAsia"/>
        </w:rPr>
        <w:lastRenderedPageBreak/>
        <w:t>Scenario</w:t>
      </w:r>
    </w:p>
    <w:p w:rsidR="00492897" w:rsidRDefault="00492897" w:rsidP="00492897">
      <w:pPr>
        <w:pStyle w:val="2"/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 </w:t>
      </w:r>
      <w:r>
        <w:t>Start</w:t>
      </w:r>
    </w:p>
    <w:p w:rsidR="00492897" w:rsidRDefault="00492897" w:rsidP="009166BD">
      <w:pPr>
        <w:pStyle w:val="af2"/>
        <w:numPr>
          <w:ilvl w:val="0"/>
          <w:numId w:val="15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를 설치하고 실행한다.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P</w:t>
      </w:r>
      <w:r>
        <w:t xml:space="preserve">rofile </w:t>
      </w:r>
      <w:r>
        <w:rPr>
          <w:rFonts w:hint="eastAsia"/>
        </w:rPr>
        <w:t>에서 환경 정보를 읽어온다.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Hostname</w:t>
      </w:r>
      <w:r>
        <w:rPr>
          <w:rFonts w:hint="eastAsia"/>
        </w:rPr>
        <w:t>을 바꾸고 싶으면 바꾼다.</w:t>
      </w:r>
      <w:r>
        <w:t xml:space="preserve"> (</w:t>
      </w:r>
      <w:r>
        <w:rPr>
          <w:rFonts w:hint="eastAsia"/>
        </w:rPr>
        <w:t xml:space="preserve">기본값은 </w:t>
      </w:r>
      <w:r w:rsidRPr="00492897">
        <w:t>COMPUTERNAME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Service Port를 확인한다.</w:t>
      </w:r>
      <w:r>
        <w:t xml:space="preserve"> (</w:t>
      </w:r>
      <w:r>
        <w:rPr>
          <w:rFonts w:hint="eastAsia"/>
        </w:rPr>
        <w:t xml:space="preserve">기본값은 </w:t>
      </w:r>
      <w:r>
        <w:t>2014)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>Start 버튼을 누른다.</w:t>
      </w:r>
    </w:p>
    <w:p w:rsidR="00492897" w:rsidRDefault="00492897" w:rsidP="009166BD">
      <w:pPr>
        <w:pStyle w:val="af2"/>
        <w:numPr>
          <w:ilvl w:val="0"/>
          <w:numId w:val="15"/>
        </w:numPr>
      </w:pPr>
      <w:r>
        <w:rPr>
          <w:rFonts w:hint="eastAsia"/>
        </w:rPr>
        <w:t xml:space="preserve">환경 정보를 </w:t>
      </w:r>
      <w:r>
        <w:t>Profile</w:t>
      </w:r>
      <w:r>
        <w:rPr>
          <w:rFonts w:hint="eastAsia"/>
        </w:rPr>
        <w:t>에 저장한다.</w:t>
      </w:r>
    </w:p>
    <w:p w:rsidR="00492897" w:rsidRDefault="00492897" w:rsidP="002C59EC">
      <w:pPr>
        <w:pStyle w:val="2"/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Start</w:t>
      </w:r>
    </w:p>
    <w:p w:rsidR="00492897" w:rsidRDefault="00492897" w:rsidP="009166BD">
      <w:pPr>
        <w:pStyle w:val="af2"/>
        <w:numPr>
          <w:ilvl w:val="0"/>
          <w:numId w:val="16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를 설치하고 실행한다.</w:t>
      </w:r>
    </w:p>
    <w:p w:rsidR="00492897" w:rsidRDefault="002C59EC" w:rsidP="009166BD">
      <w:pPr>
        <w:pStyle w:val="af2"/>
        <w:numPr>
          <w:ilvl w:val="0"/>
          <w:numId w:val="16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 </w:t>
      </w:r>
      <w:r>
        <w:t xml:space="preserve">Host IP </w:t>
      </w:r>
      <w:r>
        <w:rPr>
          <w:rFonts w:hint="eastAsia"/>
        </w:rPr>
        <w:t>를 입력한다.</w:t>
      </w:r>
    </w:p>
    <w:p w:rsidR="002C59EC" w:rsidRDefault="002C59EC" w:rsidP="009166BD">
      <w:pPr>
        <w:pStyle w:val="af2"/>
        <w:numPr>
          <w:ilvl w:val="0"/>
          <w:numId w:val="16"/>
        </w:numPr>
      </w:pP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>Service Port를 입력한다.</w:t>
      </w:r>
      <w:r>
        <w:t xml:space="preserve"> (</w:t>
      </w:r>
      <w:r>
        <w:rPr>
          <w:rFonts w:hint="eastAsia"/>
        </w:rPr>
        <w:t xml:space="preserve">기본값 </w:t>
      </w:r>
      <w:r>
        <w:t>2014)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Server Type</w:t>
      </w:r>
      <w:r>
        <w:t xml:space="preserve"> 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SIMBridge</w:t>
      </w:r>
      <w:proofErr w:type="spellEnd"/>
      <w:r>
        <w:t xml:space="preserve"> </w:t>
      </w:r>
      <w:r>
        <w:rPr>
          <w:rFonts w:hint="eastAsia"/>
        </w:rPr>
        <w:t>에서 가져온다.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Hostname</w:t>
      </w:r>
      <w:r>
        <w:rPr>
          <w:rFonts w:hint="eastAsia"/>
        </w:rPr>
        <w:t>을 설정한다.</w:t>
      </w:r>
      <w:r>
        <w:t xml:space="preserve"> (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SIMBridge</w:t>
      </w:r>
      <w:proofErr w:type="spellEnd"/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t>Priority</w:t>
      </w:r>
      <w:r>
        <w:rPr>
          <w:rFonts w:hint="eastAsia"/>
        </w:rPr>
        <w:t>를 설정한다.</w:t>
      </w:r>
      <w:r>
        <w:t xml:space="preserve"> (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SIMBridge</w:t>
      </w:r>
      <w:proofErr w:type="spellEnd"/>
      <w:r>
        <w:t xml:space="preserve"> </w:t>
      </w:r>
      <w:r>
        <w:rPr>
          <w:rFonts w:hint="eastAsia"/>
        </w:rPr>
        <w:t>에서 설정한다.</w:t>
      </w:r>
      <w:r>
        <w:t>)</w:t>
      </w:r>
    </w:p>
    <w:p w:rsidR="002C59EC" w:rsidRDefault="002C59EC" w:rsidP="009166BD">
      <w:pPr>
        <w:pStyle w:val="af2"/>
        <w:numPr>
          <w:ilvl w:val="0"/>
          <w:numId w:val="16"/>
        </w:numPr>
      </w:pPr>
      <w:r>
        <w:rPr>
          <w:rFonts w:hint="eastAsia"/>
        </w:rPr>
        <w:t>Add 버튼을 누</w:t>
      </w:r>
      <w:r w:rsidR="00F93311">
        <w:rPr>
          <w:rFonts w:hint="eastAsia"/>
        </w:rPr>
        <w:t>르면 목록에 추가하고 파일에 저장한다</w:t>
      </w:r>
      <w:r>
        <w:rPr>
          <w:rFonts w:hint="eastAsia"/>
        </w:rPr>
        <w:t>.</w:t>
      </w:r>
    </w:p>
    <w:p w:rsidR="00F93311" w:rsidRDefault="002C59EC" w:rsidP="009166BD">
      <w:pPr>
        <w:pStyle w:val="af2"/>
        <w:numPr>
          <w:ilvl w:val="0"/>
          <w:numId w:val="16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에 정상적으로 접속하면 </w:t>
      </w:r>
      <w:r w:rsidR="00F93311">
        <w:rPr>
          <w:rFonts w:hint="eastAsia"/>
        </w:rPr>
        <w:t>상태를 Connected</w:t>
      </w:r>
      <w:r w:rsidR="00F93311">
        <w:t xml:space="preserve"> </w:t>
      </w:r>
      <w:r w:rsidR="00F93311">
        <w:rPr>
          <w:rFonts w:hint="eastAsia"/>
        </w:rPr>
        <w:t>로 한다.</w:t>
      </w:r>
    </w:p>
    <w:p w:rsidR="00F93311" w:rsidRDefault="00F93311" w:rsidP="009166BD">
      <w:pPr>
        <w:pStyle w:val="af2"/>
        <w:numPr>
          <w:ilvl w:val="0"/>
          <w:numId w:val="16"/>
        </w:numPr>
      </w:pPr>
      <w:r>
        <w:rPr>
          <w:rFonts w:hint="eastAsia"/>
        </w:rPr>
        <w:t xml:space="preserve">접속에 실패하면 상태를 </w:t>
      </w:r>
      <w:r>
        <w:t xml:space="preserve">Failed </w:t>
      </w:r>
      <w:r>
        <w:rPr>
          <w:rFonts w:hint="eastAsia"/>
        </w:rPr>
        <w:t>로 한다</w:t>
      </w:r>
      <w:r w:rsidR="002C59EC">
        <w:rPr>
          <w:rFonts w:hint="eastAsia"/>
        </w:rPr>
        <w:t>.</w:t>
      </w:r>
    </w:p>
    <w:p w:rsidR="00F93311" w:rsidRDefault="00F93311" w:rsidP="00F93311">
      <w:pPr>
        <w:pStyle w:val="af2"/>
        <w:ind w:left="760"/>
      </w:pP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Open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버튼을 </w:t>
      </w:r>
      <w:proofErr w:type="spellStart"/>
      <w:r>
        <w:rPr>
          <w:rFonts w:hint="eastAsia"/>
        </w:rPr>
        <w:t>누른후</w:t>
      </w:r>
      <w:proofErr w:type="spellEnd"/>
      <w:r>
        <w:rPr>
          <w:rFonts w:hint="eastAsia"/>
        </w:rPr>
        <w:t xml:space="preserve"> 설정파일을 찾아서 정보를 </w:t>
      </w:r>
      <w:proofErr w:type="spellStart"/>
      <w:r>
        <w:rPr>
          <w:rFonts w:hint="eastAsia"/>
        </w:rPr>
        <w:t>읽어들인다</w:t>
      </w:r>
      <w:proofErr w:type="spellEnd"/>
      <w:r>
        <w:rPr>
          <w:rFonts w:hint="eastAsia"/>
        </w:rPr>
        <w:t>.</w:t>
      </w:r>
    </w:p>
    <w:p w:rsidR="00F93311" w:rsidRDefault="00F93311" w:rsidP="009166BD">
      <w:pPr>
        <w:pStyle w:val="af2"/>
        <w:numPr>
          <w:ilvl w:val="0"/>
          <w:numId w:val="14"/>
        </w:numPr>
      </w:pPr>
      <w:r>
        <w:rPr>
          <w:rFonts w:hint="eastAsia"/>
        </w:rPr>
        <w:t>서버 정보를 목록에 출력한다.</w:t>
      </w:r>
    </w:p>
    <w:p w:rsidR="00F93311" w:rsidRDefault="00F93311" w:rsidP="009166BD">
      <w:pPr>
        <w:pStyle w:val="af2"/>
        <w:numPr>
          <w:ilvl w:val="0"/>
          <w:numId w:val="14"/>
        </w:numPr>
      </w:pP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 xml:space="preserve">접속에 성공하면 </w:t>
      </w:r>
      <w:r>
        <w:t>Connected</w:t>
      </w:r>
      <w:r>
        <w:rPr>
          <w:rFonts w:hint="eastAsia"/>
        </w:rPr>
        <w:t>로 바꾼다.</w:t>
      </w:r>
    </w:p>
    <w:p w:rsidR="00F93311" w:rsidRDefault="00F93311" w:rsidP="009166BD">
      <w:pPr>
        <w:pStyle w:val="af2"/>
        <w:numPr>
          <w:ilvl w:val="0"/>
          <w:numId w:val="14"/>
        </w:numPr>
      </w:pP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 xml:space="preserve">접속에 실패하면 </w:t>
      </w:r>
      <w:r>
        <w:t>Failed</w:t>
      </w:r>
      <w:r>
        <w:rPr>
          <w:rFonts w:hint="eastAsia"/>
        </w:rPr>
        <w:t>로 바꾼다.</w:t>
      </w:r>
    </w:p>
    <w:p w:rsidR="00912CB8" w:rsidRDefault="00912CB8" w:rsidP="00912CB8"/>
    <w:p w:rsidR="00912CB8" w:rsidRDefault="00912CB8" w:rsidP="009166BD">
      <w:pPr>
        <w:pStyle w:val="af2"/>
        <w:numPr>
          <w:ilvl w:val="0"/>
          <w:numId w:val="18"/>
        </w:numPr>
      </w:pPr>
      <w:proofErr w:type="spellStart"/>
      <w:r>
        <w:t>ARAInst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에 접속에 성공하면 </w:t>
      </w:r>
      <w:r>
        <w:t xml:space="preserve">HELLO </w:t>
      </w: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를 보낸다.</w:t>
      </w:r>
    </w:p>
    <w:p w:rsidR="00912CB8" w:rsidRDefault="00912CB8" w:rsidP="009166BD">
      <w:pPr>
        <w:pStyle w:val="af2"/>
        <w:numPr>
          <w:ilvl w:val="0"/>
          <w:numId w:val="18"/>
        </w:numPr>
      </w:pPr>
      <w:proofErr w:type="spellStart"/>
      <w:r>
        <w:rPr>
          <w:rFonts w:hint="eastAsia"/>
        </w:rPr>
        <w:lastRenderedPageBreak/>
        <w:t>SIMBridge</w:t>
      </w:r>
      <w:proofErr w:type="spellEnd"/>
      <w:r>
        <w:rPr>
          <w:rFonts w:hint="eastAsia"/>
        </w:rPr>
        <w:t xml:space="preserve">는 </w:t>
      </w:r>
      <w:r>
        <w:t>HELLO</w:t>
      </w:r>
      <w:r>
        <w:rPr>
          <w:rFonts w:hint="eastAsia"/>
        </w:rPr>
        <w:t xml:space="preserve">를 수신하면 </w:t>
      </w:r>
      <w:r>
        <w:t xml:space="preserve">HELLO Hostname </w:t>
      </w:r>
      <w:proofErr w:type="spellStart"/>
      <w:r>
        <w:rPr>
          <w:rFonts w:hint="eastAsia"/>
        </w:rPr>
        <w:t>ServerType</w:t>
      </w:r>
      <w:proofErr w:type="spellEnd"/>
      <w:r>
        <w:rPr>
          <w:rFonts w:hint="eastAsia"/>
        </w:rPr>
        <w:t xml:space="preserve"> Priority</w:t>
      </w:r>
      <w:r>
        <w:t xml:space="preserve"> 을 </w:t>
      </w:r>
      <w:r>
        <w:rPr>
          <w:rFonts w:hint="eastAsia"/>
        </w:rPr>
        <w:t>보낸다.</w:t>
      </w:r>
      <w:r>
        <w:t xml:space="preserve"> </w:t>
      </w:r>
      <w:proofErr w:type="spellStart"/>
      <w:r>
        <w:t>ServerType</w:t>
      </w:r>
      <w:proofErr w:type="spellEnd"/>
      <w:r>
        <w:t xml:space="preserve"> 은 “</w:t>
      </w:r>
      <w:r>
        <w:rPr>
          <w:rFonts w:hint="eastAsia"/>
        </w:rPr>
        <w:t>HYSYS.DLL</w:t>
      </w:r>
      <w:r>
        <w:t>”, “HYSYS.OPC”, “</w:t>
      </w:r>
      <w:proofErr w:type="spellStart"/>
      <w:r w:rsidR="00FB44EE">
        <w:t>Delta</w:t>
      </w:r>
      <w:r>
        <w:t>V.OPC</w:t>
      </w:r>
      <w:proofErr w:type="spellEnd"/>
      <w:r>
        <w:t>”, “</w:t>
      </w:r>
      <w:proofErr w:type="spellStart"/>
      <w:proofErr w:type="gramStart"/>
      <w:r w:rsidR="00FB44EE">
        <w:t>Dummy</w:t>
      </w:r>
      <w:r>
        <w:t>.TCP</w:t>
      </w:r>
      <w:proofErr w:type="spellEnd"/>
      <w:proofErr w:type="gramEnd"/>
      <w:r>
        <w:t xml:space="preserve">” </w:t>
      </w:r>
      <w:r>
        <w:rPr>
          <w:rFonts w:hint="eastAsia"/>
        </w:rPr>
        <w:t xml:space="preserve">중 하나이고 </w:t>
      </w:r>
      <w:r>
        <w:t>Priority</w:t>
      </w:r>
      <w:r>
        <w:rPr>
          <w:rFonts w:hint="eastAsia"/>
        </w:rPr>
        <w:t xml:space="preserve">는 </w:t>
      </w:r>
      <w:proofErr w:type="spellStart"/>
      <w:r w:rsidR="007F2F92">
        <w:rPr>
          <w:rFonts w:hint="eastAsia"/>
        </w:rPr>
        <w:t>정수값을</w:t>
      </w:r>
      <w:proofErr w:type="spellEnd"/>
      <w:r w:rsidR="007F2F92">
        <w:rPr>
          <w:rFonts w:hint="eastAsia"/>
        </w:rPr>
        <w:t xml:space="preserve"> 갖는다.</w:t>
      </w:r>
    </w:p>
    <w:p w:rsidR="00F93311" w:rsidRDefault="00F93311" w:rsidP="00F93311">
      <w:pPr>
        <w:pStyle w:val="2"/>
      </w:pPr>
      <w:r>
        <w:rPr>
          <w:rFonts w:hint="eastAsia"/>
        </w:rPr>
        <w:t>Download</w:t>
      </w:r>
    </w:p>
    <w:p w:rsidR="00F93311" w:rsidRDefault="00F93311" w:rsidP="009166BD">
      <w:pPr>
        <w:pStyle w:val="af2"/>
        <w:numPr>
          <w:ilvl w:val="0"/>
          <w:numId w:val="17"/>
        </w:numPr>
      </w:pP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정보를 파일에서 읽어서</w:t>
      </w:r>
      <w:r w:rsidR="005E791F">
        <w:rPr>
          <w:rFonts w:hint="eastAsia"/>
        </w:rPr>
        <w:t xml:space="preserve"> </w:t>
      </w:r>
      <w:proofErr w:type="spellStart"/>
      <w:r w:rsidR="005E791F">
        <w:rPr>
          <w:rFonts w:hint="eastAsia"/>
        </w:rPr>
        <w:t>한줄씩</w:t>
      </w:r>
      <w:proofErr w:type="spellEnd"/>
      <w:r>
        <w:rPr>
          <w:rFonts w:hint="eastAsia"/>
        </w:rPr>
        <w:t xml:space="preserve"> 해당하는 정보를 </w:t>
      </w:r>
      <w:proofErr w:type="spellStart"/>
      <w:r>
        <w:t>SIMBridge</w:t>
      </w:r>
      <w:proofErr w:type="spellEnd"/>
      <w:r>
        <w:rPr>
          <w:rFonts w:hint="eastAsia"/>
        </w:rPr>
        <w:t>에 전송한다.</w:t>
      </w:r>
    </w:p>
    <w:p w:rsidR="00F93311" w:rsidRDefault="00F93311" w:rsidP="009166BD">
      <w:pPr>
        <w:pStyle w:val="af2"/>
        <w:numPr>
          <w:ilvl w:val="0"/>
          <w:numId w:val="17"/>
        </w:numPr>
      </w:pPr>
      <w:r>
        <w:rPr>
          <w:rFonts w:hint="eastAsia"/>
        </w:rPr>
        <w:t>정보를 다 전송하였으면 완료 정보를 전송한다.</w:t>
      </w:r>
      <w:r>
        <w:t xml:space="preserve"> (</w:t>
      </w:r>
      <w:r w:rsidR="00EB5B9F">
        <w:rPr>
          <w:rFonts w:hint="eastAsia"/>
        </w:rPr>
        <w:t>인수</w:t>
      </w:r>
      <w:r>
        <w:t xml:space="preserve"> </w:t>
      </w:r>
      <w:r>
        <w:rPr>
          <w:rFonts w:hint="eastAsia"/>
        </w:rPr>
        <w:t xml:space="preserve">개수를 </w:t>
      </w:r>
      <w:r>
        <w:t>0</w:t>
      </w:r>
      <w:r>
        <w:rPr>
          <w:rFonts w:hint="eastAsia"/>
        </w:rPr>
        <w:t>으로 보냄)</w:t>
      </w:r>
    </w:p>
    <w:p w:rsidR="00F93311" w:rsidRDefault="005E791F" w:rsidP="009166BD">
      <w:pPr>
        <w:pStyle w:val="af2"/>
        <w:numPr>
          <w:ilvl w:val="0"/>
          <w:numId w:val="17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</w:t>
      </w:r>
      <w:r>
        <w:t xml:space="preserve">Read Only, </w:t>
      </w:r>
      <w:r>
        <w:rPr>
          <w:rFonts w:hint="eastAsia"/>
        </w:rPr>
        <w:t>Read-Wr</w:t>
      </w:r>
      <w:r>
        <w:t xml:space="preserve">ite Tag </w:t>
      </w:r>
      <w:r>
        <w:rPr>
          <w:rFonts w:hint="eastAsia"/>
        </w:rPr>
        <w:t>목록을 만든다.</w:t>
      </w:r>
    </w:p>
    <w:p w:rsidR="005E791F" w:rsidRDefault="005E791F" w:rsidP="009166BD">
      <w:pPr>
        <w:pStyle w:val="af2"/>
        <w:numPr>
          <w:ilvl w:val="0"/>
          <w:numId w:val="17"/>
        </w:numPr>
      </w:pPr>
      <w:r>
        <w:rPr>
          <w:rFonts w:hint="eastAsia"/>
        </w:rPr>
        <w:t xml:space="preserve">정보를 다 받았으면 필요에 따라 그룹을 만들고 </w:t>
      </w:r>
      <w:r>
        <w:t>Simulation Server</w:t>
      </w:r>
      <w:r>
        <w:rPr>
          <w:rFonts w:hint="eastAsia"/>
        </w:rPr>
        <w:t>에 등록한다.</w:t>
      </w:r>
    </w:p>
    <w:p w:rsidR="005E791F" w:rsidRDefault="003A20CE" w:rsidP="009166BD">
      <w:pPr>
        <w:pStyle w:val="af2"/>
        <w:numPr>
          <w:ilvl w:val="0"/>
          <w:numId w:val="17"/>
        </w:numPr>
      </w:pP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 xml:space="preserve"> 정보에 따라 통신이 필요한 </w:t>
      </w:r>
      <w:proofErr w:type="spellStart"/>
      <w:r>
        <w:t>SIMBridge</w:t>
      </w:r>
      <w:proofErr w:type="spellEnd"/>
      <w:r>
        <w:rPr>
          <w:rFonts w:hint="eastAsia"/>
        </w:rPr>
        <w:t>에 연결한다.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 와 </w:t>
      </w: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 xml:space="preserve">사이에는 </w:t>
      </w:r>
      <w:r>
        <w:t>Block</w:t>
      </w:r>
      <w:r>
        <w:rPr>
          <w:rFonts w:hint="eastAsia"/>
        </w:rPr>
        <w:t>으로 데이터를 전송한다.</w:t>
      </w:r>
    </w:p>
    <w:p w:rsidR="003A20CE" w:rsidRDefault="003A20CE" w:rsidP="009166BD">
      <w:pPr>
        <w:pStyle w:val="af2"/>
        <w:numPr>
          <w:ilvl w:val="0"/>
          <w:numId w:val="17"/>
        </w:numPr>
      </w:pP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 xml:space="preserve">는 </w:t>
      </w:r>
      <w:proofErr w:type="spellStart"/>
      <w:r>
        <w:t>SIMBridge</w:t>
      </w:r>
      <w:proofErr w:type="spellEnd"/>
      <w:r>
        <w:rPr>
          <w:rFonts w:hint="eastAsia"/>
        </w:rPr>
        <w:t xml:space="preserve">에 매번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목록을 보내고 그 결과를 받는다.</w:t>
      </w:r>
    </w:p>
    <w:p w:rsidR="003A20CE" w:rsidRDefault="003A20CE" w:rsidP="00344532">
      <w:pPr>
        <w:pStyle w:val="2"/>
      </w:pPr>
      <w:r>
        <w:rPr>
          <w:rFonts w:hint="eastAsia"/>
        </w:rPr>
        <w:t>계산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Download가 완료되면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-to-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가 연결이 완료된다.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 시뮬레이션 프로그램과 연결하여 초기값을 읽는다.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결과를 </w:t>
      </w: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에 전송한다.</w:t>
      </w:r>
      <w:r>
        <w:t xml:space="preserve"> (Simulation Program Connection Complete)</w:t>
      </w:r>
    </w:p>
    <w:p w:rsidR="003A20CE" w:rsidRDefault="003A20CE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344532">
        <w:rPr>
          <w:rFonts w:hint="eastAsia"/>
        </w:rPr>
        <w:t xml:space="preserve">각의 </w:t>
      </w:r>
      <w:proofErr w:type="spellStart"/>
      <w:r w:rsidR="00344532">
        <w:rPr>
          <w:rFonts w:hint="eastAsia"/>
        </w:rPr>
        <w:t>SIMBridge</w:t>
      </w:r>
      <w:proofErr w:type="spellEnd"/>
      <w:r w:rsidR="00344532">
        <w:rPr>
          <w:rFonts w:hint="eastAsia"/>
        </w:rPr>
        <w:t>가 해당하는 서버의</w:t>
      </w:r>
      <w:r>
        <w:rPr>
          <w:rFonts w:hint="eastAsia"/>
        </w:rPr>
        <w:t xml:space="preserve"> </w:t>
      </w:r>
      <w:proofErr w:type="spellStart"/>
      <w:r>
        <w:t>SIMBridge</w:t>
      </w:r>
      <w:proofErr w:type="spellEnd"/>
      <w:r>
        <w:rPr>
          <w:rFonts w:hint="eastAsia"/>
        </w:rPr>
        <w:t xml:space="preserve">에 </w:t>
      </w:r>
      <w:r w:rsidR="00344532">
        <w:rPr>
          <w:rFonts w:hint="eastAsia"/>
        </w:rPr>
        <w:t>초기값을 전송한다.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수신한 초기값과 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에 있는 초기값,</w:t>
      </w:r>
      <w:r>
        <w:t xml:space="preserve"> </w:t>
      </w:r>
      <w:r>
        <w:rPr>
          <w:rFonts w:hint="eastAsia"/>
        </w:rPr>
        <w:t>경계값을 시뮬레이션 프로그램에 쓴다.</w:t>
      </w:r>
    </w:p>
    <w:p w:rsidR="00344532" w:rsidRDefault="00344532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결과를 </w:t>
      </w:r>
      <w:proofErr w:type="spellStart"/>
      <w:r>
        <w:t>ARAInst</w:t>
      </w:r>
      <w:proofErr w:type="spellEnd"/>
      <w:r>
        <w:rPr>
          <w:rFonts w:hint="eastAsia"/>
        </w:rPr>
        <w:t>에 전송한다.</w:t>
      </w:r>
      <w:r>
        <w:t xml:space="preserve"> (Simulation Ready)</w:t>
      </w:r>
    </w:p>
    <w:p w:rsidR="00344532" w:rsidRDefault="00344532" w:rsidP="009166BD">
      <w:pPr>
        <w:pStyle w:val="af2"/>
        <w:numPr>
          <w:ilvl w:val="0"/>
          <w:numId w:val="19"/>
        </w:numPr>
      </w:pPr>
      <w:proofErr w:type="spellStart"/>
      <w:r>
        <w:t>ARAInst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가 보낸 상태나 오류를 출력한다.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가 S</w:t>
      </w:r>
      <w:r>
        <w:t>imulation Time</w:t>
      </w:r>
      <w:r>
        <w:rPr>
          <w:rFonts w:hint="eastAsia"/>
        </w:rPr>
        <w:t>이 없으면 M</w:t>
      </w:r>
      <w:r>
        <w:t xml:space="preserve">ain </w:t>
      </w:r>
      <w:r>
        <w:rPr>
          <w:rFonts w:hint="eastAsia"/>
        </w:rPr>
        <w:t>서버에 시간을 요청한다.</w:t>
      </w:r>
    </w:p>
    <w:p w:rsidR="00C05787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서버는 </w:t>
      </w:r>
      <w:proofErr w:type="spellStart"/>
      <w:r>
        <w:t>ARAInst</w:t>
      </w:r>
      <w:proofErr w:type="spellEnd"/>
      <w:r>
        <w:rPr>
          <w:rFonts w:hint="eastAsia"/>
        </w:rPr>
        <w:t>에 S</w:t>
      </w:r>
      <w:r>
        <w:t>imulation Time</w:t>
      </w:r>
      <w:r>
        <w:rPr>
          <w:rFonts w:hint="eastAsia"/>
        </w:rPr>
        <w:t>을 전송한다.</w:t>
      </w:r>
    </w:p>
    <w:p w:rsidR="00344532" w:rsidRDefault="00C05787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가 모두 </w:t>
      </w:r>
      <w:r>
        <w:t>Ready</w:t>
      </w:r>
      <w:r>
        <w:rPr>
          <w:rFonts w:hint="eastAsia"/>
        </w:rPr>
        <w:t xml:space="preserve">가 되었으면 </w:t>
      </w: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에서 계산 명령을 전송한다.</w:t>
      </w:r>
    </w:p>
    <w:p w:rsidR="00C05787" w:rsidRDefault="00C8124C" w:rsidP="009166BD">
      <w:pPr>
        <w:pStyle w:val="af2"/>
        <w:numPr>
          <w:ilvl w:val="0"/>
          <w:numId w:val="19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는 Simulation Program에 계산을 수행한다.</w:t>
      </w:r>
      <w:r>
        <w:t xml:space="preserve"> (</w:t>
      </w:r>
      <w:r>
        <w:rPr>
          <w:rFonts w:hint="eastAsia"/>
        </w:rPr>
        <w:t xml:space="preserve">Sync? </w:t>
      </w:r>
      <w:r>
        <w:t>O</w:t>
      </w:r>
      <w:r>
        <w:rPr>
          <w:rFonts w:hint="eastAsia"/>
        </w:rPr>
        <w:t xml:space="preserve">r </w:t>
      </w:r>
      <w:proofErr w:type="spellStart"/>
      <w:r>
        <w:t>Async</w:t>
      </w:r>
      <w:proofErr w:type="spellEnd"/>
      <w:r>
        <w:t xml:space="preserve"> &amp; Callback)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계산이 완료되면</w:t>
      </w:r>
      <w:r w:rsidR="00C97FD0">
        <w:rPr>
          <w:rFonts w:hint="eastAsia"/>
        </w:rPr>
        <w:t xml:space="preserve"> </w:t>
      </w:r>
      <w:proofErr w:type="spellStart"/>
      <w:r w:rsidR="00C97FD0">
        <w:rPr>
          <w:rFonts w:hint="eastAsia"/>
        </w:rPr>
        <w:t>SIMBridge</w:t>
      </w:r>
      <w:proofErr w:type="spellEnd"/>
      <w:r w:rsidR="00C97FD0">
        <w:rPr>
          <w:rFonts w:hint="eastAsia"/>
        </w:rPr>
        <w:t>가 시뮬레이션 프로그램의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값을 읽는다.</w:t>
      </w:r>
    </w:p>
    <w:p w:rsidR="00C8124C" w:rsidRDefault="00C8124C" w:rsidP="009166BD">
      <w:pPr>
        <w:pStyle w:val="af2"/>
        <w:numPr>
          <w:ilvl w:val="0"/>
          <w:numId w:val="19"/>
        </w:numPr>
      </w:pPr>
      <w:r>
        <w:rPr>
          <w:rFonts w:hint="eastAsia"/>
        </w:rPr>
        <w:t>각</w:t>
      </w:r>
      <w:r w:rsidR="00C97FD0">
        <w:rPr>
          <w:rFonts w:hint="eastAsia"/>
        </w:rPr>
        <w:t xml:space="preserve">각의 </w:t>
      </w:r>
      <w:proofErr w:type="spellStart"/>
      <w:r w:rsidR="00C97FD0">
        <w:t>SIMBridge</w:t>
      </w:r>
      <w:proofErr w:type="spellEnd"/>
      <w:r w:rsidR="00C97FD0">
        <w:rPr>
          <w:rFonts w:hint="eastAsia"/>
        </w:rPr>
        <w:t>가 각</w:t>
      </w:r>
      <w:r>
        <w:rPr>
          <w:rFonts w:hint="eastAsia"/>
        </w:rPr>
        <w:t xml:space="preserve"> </w:t>
      </w:r>
      <w:proofErr w:type="spellStart"/>
      <w:r w:rsidR="00C97FD0">
        <w:rPr>
          <w:rFonts w:hint="eastAsia"/>
        </w:rPr>
        <w:t>SIMBridge</w:t>
      </w:r>
      <w:proofErr w:type="spellEnd"/>
      <w:r>
        <w:rPr>
          <w:rFonts w:hint="eastAsia"/>
        </w:rPr>
        <w:t xml:space="preserve">에 </w:t>
      </w:r>
      <w:r>
        <w:t>Tag</w:t>
      </w:r>
      <w:r>
        <w:rPr>
          <w:rFonts w:hint="eastAsia"/>
        </w:rPr>
        <w:t>값을 전송한다.</w:t>
      </w:r>
    </w:p>
    <w:p w:rsidR="00C97FD0" w:rsidRDefault="00C97FD0" w:rsidP="009166BD">
      <w:pPr>
        <w:pStyle w:val="af2"/>
        <w:numPr>
          <w:ilvl w:val="0"/>
          <w:numId w:val="19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에서 받은 Tag 값을 시뮬레이션 프로그램에 쓴다.</w:t>
      </w:r>
    </w:p>
    <w:p w:rsidR="00C97FD0" w:rsidRDefault="00C97FD0" w:rsidP="009166BD">
      <w:pPr>
        <w:pStyle w:val="af2"/>
        <w:numPr>
          <w:ilvl w:val="0"/>
          <w:numId w:val="19"/>
        </w:numPr>
      </w:pPr>
      <w:proofErr w:type="spellStart"/>
      <w:r>
        <w:t>ARAInst</w:t>
      </w:r>
      <w:proofErr w:type="spellEnd"/>
      <w:r>
        <w:rPr>
          <w:rFonts w:hint="eastAsia"/>
        </w:rPr>
        <w:t>에 완료 메시지를 전송한다.</w:t>
      </w:r>
    </w:p>
    <w:p w:rsidR="00604EDE" w:rsidRDefault="00604EDE">
      <w:r>
        <w:br w:type="page"/>
      </w:r>
    </w:p>
    <w:p w:rsidR="00604EDE" w:rsidRDefault="00604EDE" w:rsidP="00604EDE">
      <w:pPr>
        <w:pStyle w:val="a3"/>
      </w:pPr>
      <w:r>
        <w:rPr>
          <w:rFonts w:hint="eastAsia"/>
        </w:rPr>
        <w:lastRenderedPageBreak/>
        <w:t>프로토콜</w:t>
      </w:r>
    </w:p>
    <w:p w:rsidR="00604EDE" w:rsidRDefault="00604EDE" w:rsidP="009166BD">
      <w:pPr>
        <w:pStyle w:val="1"/>
        <w:numPr>
          <w:ilvl w:val="0"/>
          <w:numId w:val="21"/>
        </w:numPr>
      </w:pPr>
      <w:r>
        <w:rPr>
          <w:rFonts w:hint="eastAsia"/>
        </w:rPr>
        <w:t>기본 포맷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1807"/>
        <w:gridCol w:w="1028"/>
        <w:gridCol w:w="1134"/>
        <w:gridCol w:w="934"/>
        <w:gridCol w:w="908"/>
        <w:gridCol w:w="2088"/>
        <w:gridCol w:w="464"/>
      </w:tblGrid>
      <w:tr w:rsidR="00DC642E" w:rsidTr="00DC642E">
        <w:trPr>
          <w:trHeight w:val="416"/>
        </w:trPr>
        <w:tc>
          <w:tcPr>
            <w:tcW w:w="3823" w:type="dxa"/>
            <w:gridSpan w:val="3"/>
            <w:vAlign w:val="center"/>
          </w:tcPr>
          <w:p w:rsidR="00DC642E" w:rsidRDefault="00DC642E" w:rsidP="00DC642E">
            <w:pPr>
              <w:jc w:val="center"/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5528" w:type="dxa"/>
            <w:gridSpan w:val="5"/>
            <w:vAlign w:val="center"/>
          </w:tcPr>
          <w:p w:rsidR="00DC642E" w:rsidRDefault="00DC642E" w:rsidP="00DC642E">
            <w:pPr>
              <w:jc w:val="center"/>
            </w:pPr>
            <w:r>
              <w:t>Body</w:t>
            </w:r>
          </w:p>
        </w:tc>
      </w:tr>
      <w:tr w:rsidR="00624358" w:rsidTr="005C524E">
        <w:trPr>
          <w:trHeight w:val="27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STX</w:t>
            </w:r>
            <w:r>
              <w:t>(4)</w:t>
            </w:r>
          </w:p>
        </w:tc>
        <w:tc>
          <w:tcPr>
            <w:tcW w:w="1807" w:type="dxa"/>
            <w:vAlign w:val="center"/>
          </w:tcPr>
          <w:p w:rsidR="00624358" w:rsidRDefault="005C524E" w:rsidP="005C524E">
            <w:pPr>
              <w:jc w:val="center"/>
            </w:pPr>
            <w:r>
              <w:t>CMD(8)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LEN</w:t>
            </w:r>
            <w:r>
              <w:t>(4)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NUM(4)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TYPE(</w:t>
            </w:r>
            <w:r>
              <w:t>2)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LEN(2)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VALUE(N)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  <w:tr w:rsidR="00624358" w:rsidTr="005C524E">
        <w:trPr>
          <w:trHeight w:val="250"/>
        </w:trPr>
        <w:tc>
          <w:tcPr>
            <w:tcW w:w="988" w:type="dxa"/>
            <w:vAlign w:val="center"/>
          </w:tcPr>
          <w:p w:rsidR="00624358" w:rsidRDefault="00624358" w:rsidP="00DC642E">
            <w:pPr>
              <w:jc w:val="center"/>
            </w:pPr>
            <w:r>
              <w:t>#!RS</w:t>
            </w:r>
          </w:p>
        </w:tc>
        <w:tc>
          <w:tcPr>
            <w:tcW w:w="1807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  <w:vAlign w:val="center"/>
          </w:tcPr>
          <w:p w:rsidR="00624358" w:rsidRDefault="005C524E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11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934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908" w:type="dxa"/>
            <w:vAlign w:val="center"/>
          </w:tcPr>
          <w:p w:rsidR="00624358" w:rsidRDefault="00624358" w:rsidP="00DC642E">
            <w:pPr>
              <w:jc w:val="center"/>
            </w:pPr>
            <w:r>
              <w:t>WORD</w:t>
            </w:r>
          </w:p>
        </w:tc>
        <w:tc>
          <w:tcPr>
            <w:tcW w:w="2088" w:type="dxa"/>
            <w:vAlign w:val="center"/>
          </w:tcPr>
          <w:p w:rsidR="00624358" w:rsidRDefault="00624358" w:rsidP="00DC642E">
            <w:pPr>
              <w:jc w:val="center"/>
            </w:pPr>
            <w:r>
              <w:rPr>
                <w:rFonts w:hint="eastAsia"/>
              </w:rPr>
              <w:t>Any</w:t>
            </w:r>
          </w:p>
        </w:tc>
        <w:tc>
          <w:tcPr>
            <w:tcW w:w="464" w:type="dxa"/>
            <w:vAlign w:val="center"/>
          </w:tcPr>
          <w:p w:rsidR="00624358" w:rsidRDefault="00624358" w:rsidP="00624358">
            <w:pPr>
              <w:jc w:val="center"/>
            </w:pPr>
            <w:r>
              <w:t>…</w:t>
            </w:r>
          </w:p>
        </w:tc>
      </w:tr>
    </w:tbl>
    <w:p w:rsidR="00604EDE" w:rsidRDefault="00DC642E" w:rsidP="00624358">
      <w:pPr>
        <w:pStyle w:val="2"/>
      </w:pPr>
      <w:r>
        <w:rPr>
          <w:rFonts w:hint="eastAsia"/>
        </w:rPr>
        <w:t>Header</w:t>
      </w:r>
    </w:p>
    <w:p w:rsidR="005C524E" w:rsidRDefault="00DC642E" w:rsidP="009166BD">
      <w:pPr>
        <w:pStyle w:val="af2"/>
        <w:numPr>
          <w:ilvl w:val="0"/>
          <w:numId w:val="22"/>
        </w:numPr>
      </w:pPr>
      <w:r>
        <w:rPr>
          <w:rFonts w:hint="eastAsia"/>
        </w:rPr>
        <w:t>STX: 메시지의 시작을 알리는 문자열이다.</w:t>
      </w:r>
      <w:r w:rsidR="005C524E">
        <w:t xml:space="preserve"> </w:t>
      </w:r>
      <w:r w:rsidR="005C524E">
        <w:rPr>
          <w:rFonts w:hint="eastAsia"/>
        </w:rPr>
        <w:t>요청(</w:t>
      </w:r>
      <w:r w:rsidR="005C524E">
        <w:t>#</w:t>
      </w:r>
      <w:proofErr w:type="gramStart"/>
      <w:r w:rsidR="005C524E">
        <w:t>!RS</w:t>
      </w:r>
      <w:proofErr w:type="gramEnd"/>
      <w:r w:rsidR="005C524E">
        <w:t xml:space="preserve">), </w:t>
      </w:r>
      <w:r w:rsidR="005C524E">
        <w:rPr>
          <w:rFonts w:hint="eastAsia"/>
        </w:rPr>
        <w:t>응답(</w:t>
      </w:r>
      <w:r w:rsidR="005C524E">
        <w:t xml:space="preserve">#!RR), </w:t>
      </w:r>
      <w:r w:rsidR="005C524E">
        <w:rPr>
          <w:rFonts w:hint="eastAsia"/>
        </w:rPr>
        <w:t>전송(</w:t>
      </w:r>
      <w:r w:rsidR="005C524E">
        <w:t>#!RO)</w:t>
      </w:r>
    </w:p>
    <w:p w:rsidR="005C524E" w:rsidRDefault="005C524E" w:rsidP="009166BD">
      <w:pPr>
        <w:pStyle w:val="af2"/>
        <w:numPr>
          <w:ilvl w:val="0"/>
          <w:numId w:val="22"/>
        </w:numPr>
      </w:pPr>
      <w:r>
        <w:t xml:space="preserve">CMD: </w:t>
      </w:r>
      <w:r>
        <w:rPr>
          <w:rFonts w:hint="eastAsia"/>
        </w:rPr>
        <w:t>메시지의 명령이다.</w:t>
      </w:r>
      <w:r>
        <w:t xml:space="preserve"> </w:t>
      </w:r>
      <w:r>
        <w:rPr>
          <w:rFonts w:hint="eastAsia"/>
        </w:rPr>
        <w:t>Null Terminated String이고 대소문자 구별한다.</w:t>
      </w:r>
    </w:p>
    <w:p w:rsidR="00DC642E" w:rsidRDefault="00DC642E" w:rsidP="009166BD">
      <w:pPr>
        <w:pStyle w:val="af2"/>
        <w:numPr>
          <w:ilvl w:val="0"/>
          <w:numId w:val="22"/>
        </w:numPr>
      </w:pPr>
      <w:r>
        <w:t xml:space="preserve">LEN: </w:t>
      </w:r>
      <w:r>
        <w:rPr>
          <w:rFonts w:hint="eastAsia"/>
        </w:rPr>
        <w:t>전체 메시지의 길이이다.</w:t>
      </w:r>
      <w:r>
        <w:t xml:space="preserve"> (Header + Body)</w:t>
      </w:r>
    </w:p>
    <w:p w:rsidR="00FD11B5" w:rsidRDefault="00FD11B5" w:rsidP="009166BD">
      <w:pPr>
        <w:pStyle w:val="af2"/>
        <w:numPr>
          <w:ilvl w:val="0"/>
          <w:numId w:val="23"/>
        </w:numPr>
      </w:pPr>
      <w:r>
        <w:t>0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9166BD">
      <w:pPr>
        <w:pStyle w:val="af2"/>
        <w:numPr>
          <w:ilvl w:val="0"/>
          <w:numId w:val="23"/>
        </w:numPr>
      </w:pPr>
      <w:r>
        <w:t>15</w:t>
      </w:r>
      <w:r>
        <w:rPr>
          <w:rFonts w:hint="eastAsia"/>
        </w:rPr>
        <w:t>인 경우:</w:t>
      </w:r>
      <w:r>
        <w:t xml:space="preserve"> </w:t>
      </w:r>
    </w:p>
    <w:p w:rsidR="00624358" w:rsidRDefault="00624358" w:rsidP="00C710E2">
      <w:pPr>
        <w:pStyle w:val="2"/>
      </w:pPr>
      <w:r>
        <w:rPr>
          <w:rFonts w:hint="eastAsia"/>
        </w:rPr>
        <w:t>Body</w:t>
      </w:r>
    </w:p>
    <w:p w:rsidR="00624358" w:rsidRDefault="00624358" w:rsidP="009166BD">
      <w:pPr>
        <w:pStyle w:val="af2"/>
        <w:numPr>
          <w:ilvl w:val="0"/>
          <w:numId w:val="24"/>
        </w:numPr>
      </w:pPr>
      <w:r>
        <w:rPr>
          <w:rFonts w:hint="eastAsia"/>
        </w:rPr>
        <w:t xml:space="preserve">NUM: </w:t>
      </w:r>
      <w:r>
        <w:t>Body</w:t>
      </w:r>
      <w:r>
        <w:rPr>
          <w:rFonts w:hint="eastAsia"/>
        </w:rPr>
        <w:t>의 인수 개수다.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TYPE: 인수의 종류이다.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>0</w:t>
      </w:r>
      <w:r>
        <w:t>: None</w:t>
      </w:r>
      <w:r w:rsidR="005C524E">
        <w:t xml:space="preserve">, Null, </w:t>
      </w:r>
      <w:r w:rsidR="005C524E">
        <w:rPr>
          <w:rFonts w:hint="eastAsia"/>
        </w:rPr>
        <w:t>E</w:t>
      </w:r>
      <w:r w:rsidR="005C524E">
        <w:t>mpty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>1: Char</w:t>
      </w:r>
      <w:r w:rsidR="00240043">
        <w:t>(1),</w:t>
      </w:r>
      <w:r>
        <w:t xml:space="preserve"> </w:t>
      </w:r>
      <w:r>
        <w:rPr>
          <w:rFonts w:hint="eastAsia"/>
        </w:rPr>
        <w:t>ASCII 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t xml:space="preserve">2: </w:t>
      </w:r>
      <w:proofErr w:type="spellStart"/>
      <w:r>
        <w:rPr>
          <w:rFonts w:hint="eastAsia"/>
        </w:rPr>
        <w:t>U</w:t>
      </w:r>
      <w:r>
        <w:t>Char</w:t>
      </w:r>
      <w:proofErr w:type="spellEnd"/>
      <w:r w:rsidR="00240043">
        <w:t>(1</w:t>
      </w:r>
      <w:proofErr w:type="gramStart"/>
      <w:r w:rsidR="00240043">
        <w:t>..</w:t>
      </w:r>
      <w:proofErr w:type="gramEnd"/>
      <w:r w:rsidR="00240043">
        <w:t>N),</w:t>
      </w:r>
      <w:r>
        <w:t xml:space="preserve"> UTF-8 </w:t>
      </w:r>
      <w:r>
        <w:rPr>
          <w:rFonts w:hint="eastAsia"/>
        </w:rPr>
        <w:t>문자열에 사용된다.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3: </w:t>
      </w:r>
      <w:proofErr w:type="spellStart"/>
      <w:r w:rsidR="00240043">
        <w:t>Bool</w:t>
      </w:r>
      <w:proofErr w:type="spellEnd"/>
      <w:r w:rsidR="00240043">
        <w:t xml:space="preserve">(1), </w:t>
      </w:r>
      <w:r w:rsidR="00F278AD">
        <w:t>True(</w:t>
      </w:r>
      <w:r w:rsidR="00F278AD">
        <w:rPr>
          <w:rFonts w:hint="eastAsia"/>
        </w:rPr>
        <w:t>Odd Number</w:t>
      </w:r>
      <w:r w:rsidR="00F278AD">
        <w:t>) / False(Even Number</w:t>
      </w:r>
      <w:r w:rsidR="00240043">
        <w:t>)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4: Short(2), 2byte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5: </w:t>
      </w:r>
      <w:r>
        <w:rPr>
          <w:rFonts w:hint="eastAsia"/>
        </w:rPr>
        <w:t>Integer(4),</w:t>
      </w:r>
      <w:r>
        <w:t xml:space="preserve"> 4byte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6: Long(8), 8byte integer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7: Single(4), 4byte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>8: Double(8), 8byte float value</w:t>
      </w:r>
    </w:p>
    <w:p w:rsidR="00240043" w:rsidRDefault="00240043" w:rsidP="009166BD">
      <w:pPr>
        <w:pStyle w:val="af2"/>
        <w:numPr>
          <w:ilvl w:val="0"/>
          <w:numId w:val="23"/>
        </w:numPr>
      </w:pPr>
      <w:r>
        <w:t xml:space="preserve">9: Binary(1), </w:t>
      </w:r>
      <w:r>
        <w:rPr>
          <w:rFonts w:hint="eastAsia"/>
        </w:rPr>
        <w:t>이진 데이터.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lastRenderedPageBreak/>
        <w:t>LEN: 인수의</w:t>
      </w:r>
      <w:r>
        <w:t>VALUE</w:t>
      </w:r>
      <w:r>
        <w:rPr>
          <w:rFonts w:hint="eastAsia"/>
        </w:rPr>
        <w:t>에 해당하는 배열의 길이이다.</w:t>
      </w:r>
      <w:r>
        <w:t xml:space="preserve"> (</w:t>
      </w:r>
      <w:r>
        <w:rPr>
          <w:rFonts w:hint="eastAsia"/>
        </w:rPr>
        <w:t xml:space="preserve">INT 2개 이면 </w:t>
      </w:r>
      <w:r>
        <w:t>8</w:t>
      </w:r>
      <w:r>
        <w:rPr>
          <w:rFonts w:hint="eastAsia"/>
        </w:rPr>
        <w:t xml:space="preserve">이 아닌 </w:t>
      </w:r>
      <w:r>
        <w:t>2)</w:t>
      </w:r>
    </w:p>
    <w:p w:rsidR="00C710E2" w:rsidRDefault="00C710E2" w:rsidP="009166BD">
      <w:pPr>
        <w:pStyle w:val="af2"/>
        <w:numPr>
          <w:ilvl w:val="0"/>
          <w:numId w:val="24"/>
        </w:numPr>
      </w:pPr>
      <w:r>
        <w:rPr>
          <w:rFonts w:hint="eastAsia"/>
        </w:rPr>
        <w:t>VALUE: 배열로 이루어진 값.</w:t>
      </w:r>
      <w:r>
        <w:t xml:space="preserve"> </w:t>
      </w:r>
      <w:r>
        <w:rPr>
          <w:rFonts w:hint="eastAsia"/>
        </w:rPr>
        <w:t>최대 배열의 개</w:t>
      </w:r>
      <w:r>
        <w:t>수는</w:t>
      </w:r>
      <w:r>
        <w:rPr>
          <w:rFonts w:hint="eastAsia"/>
        </w:rPr>
        <w:t xml:space="preserve"> </w:t>
      </w:r>
      <w:r>
        <w:t xml:space="preserve">65535 </w:t>
      </w:r>
      <w:r>
        <w:rPr>
          <w:rFonts w:hint="eastAsia"/>
        </w:rPr>
        <w:t>이다.</w:t>
      </w:r>
      <w:r>
        <w:t xml:space="preserve"> </w:t>
      </w:r>
    </w:p>
    <w:p w:rsidR="00C710E2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데이터는 </w:t>
      </w:r>
      <w:r>
        <w:t>4</w:t>
      </w:r>
      <w:r>
        <w:rPr>
          <w:rFonts w:hint="eastAsia"/>
        </w:rPr>
        <w:t xml:space="preserve">의 배수가 되도록 </w:t>
      </w:r>
      <w:r w:rsidR="00240043">
        <w:t xml:space="preserve">Null </w:t>
      </w:r>
      <w:r>
        <w:t>Padding</w:t>
      </w:r>
      <w:r>
        <w:rPr>
          <w:rFonts w:hint="eastAsia"/>
        </w:rPr>
        <w:t>을 붙인다.</w:t>
      </w:r>
      <w:r>
        <w:t xml:space="preserve"> </w:t>
      </w:r>
    </w:p>
    <w:p w:rsidR="00604EDE" w:rsidRDefault="00C710E2" w:rsidP="009166BD">
      <w:pPr>
        <w:pStyle w:val="af2"/>
        <w:numPr>
          <w:ilvl w:val="0"/>
          <w:numId w:val="23"/>
        </w:numPr>
      </w:pPr>
      <w:r>
        <w:rPr>
          <w:rFonts w:hint="eastAsia"/>
        </w:rPr>
        <w:t xml:space="preserve">2바이트 이상의 숫자인 경우는 </w:t>
      </w:r>
      <w:r>
        <w:t>Little Endian</w:t>
      </w:r>
      <w:r>
        <w:rPr>
          <w:rFonts w:hint="eastAsia"/>
        </w:rPr>
        <w:t>으로 전송한다.</w:t>
      </w:r>
    </w:p>
    <w:p w:rsidR="00604EDE" w:rsidRDefault="00604EDE" w:rsidP="009166BD">
      <w:pPr>
        <w:pStyle w:val="1"/>
        <w:numPr>
          <w:ilvl w:val="0"/>
          <w:numId w:val="21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-to-</w:t>
      </w:r>
      <w:proofErr w:type="spellStart"/>
      <w:r>
        <w:rPr>
          <w:rFonts w:hint="eastAsia"/>
        </w:rPr>
        <w:t>SIMBridge</w:t>
      </w:r>
      <w:proofErr w:type="spellEnd"/>
    </w:p>
    <w:p w:rsidR="00BA3D29" w:rsidRDefault="00BA3D29" w:rsidP="00604EDE">
      <w:pPr>
        <w:pStyle w:val="2"/>
      </w:pPr>
      <w:r>
        <w:rPr>
          <w:rFonts w:hint="eastAsia"/>
        </w:rPr>
        <w:t>ERROR</w:t>
      </w:r>
    </w:p>
    <w:p w:rsidR="00BA3D29" w:rsidRDefault="00BA3D29" w:rsidP="009166BD">
      <w:pPr>
        <w:pStyle w:val="af2"/>
        <w:numPr>
          <w:ilvl w:val="0"/>
          <w:numId w:val="27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어느 시점이던지 오류가 발생하면 </w:t>
      </w:r>
      <w:proofErr w:type="spellStart"/>
      <w:r>
        <w:t>ARAInst</w:t>
      </w:r>
      <w:proofErr w:type="spellEnd"/>
      <w:r>
        <w:rPr>
          <w:rFonts w:hint="eastAsia"/>
        </w:rPr>
        <w:t>에 오류를 전송한다.</w:t>
      </w:r>
    </w:p>
    <w:p w:rsidR="00BA3D29" w:rsidRDefault="00BA3D29" w:rsidP="009166BD">
      <w:pPr>
        <w:pStyle w:val="af2"/>
        <w:numPr>
          <w:ilvl w:val="0"/>
          <w:numId w:val="27"/>
        </w:numPr>
      </w:pPr>
      <w:proofErr w:type="spellStart"/>
      <w:r>
        <w:t>ARAInst</w:t>
      </w:r>
      <w:proofErr w:type="spellEnd"/>
      <w:r>
        <w:rPr>
          <w:rFonts w:hint="eastAsia"/>
        </w:rPr>
        <w:t>는 오류 내용을 출력한다.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4537"/>
      </w:tblGrid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A3D29" w:rsidTr="00184DD5">
        <w:tc>
          <w:tcPr>
            <w:tcW w:w="1220" w:type="dxa"/>
          </w:tcPr>
          <w:p w:rsidR="00BA3D29" w:rsidRDefault="00BA3D29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SIMBridge</w:t>
            </w:r>
            <w:proofErr w:type="spellEnd"/>
          </w:p>
        </w:tc>
        <w:tc>
          <w:tcPr>
            <w:tcW w:w="708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4537" w:type="dxa"/>
          </w:tcPr>
          <w:p w:rsidR="00BA3D29" w:rsidRDefault="00BA3D29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BA3D29" w:rsidRDefault="00BA3D29" w:rsidP="00184DD5">
            <w:pPr>
              <w:pStyle w:val="af2"/>
              <w:ind w:left="0"/>
            </w:pPr>
            <w:r>
              <w:t>TYPE: 1 (Char)</w:t>
            </w:r>
          </w:p>
          <w:p w:rsidR="00BA3D29" w:rsidRDefault="00BA3D29" w:rsidP="00184DD5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nnnn</w:t>
            </w:r>
            <w:proofErr w:type="spellEnd"/>
          </w:p>
          <w:p w:rsidR="00BA3D29" w:rsidRDefault="00BA3D29" w:rsidP="00184DD5">
            <w:pPr>
              <w:pStyle w:val="af2"/>
              <w:ind w:left="0"/>
            </w:pPr>
            <w:r>
              <w:t>VALUE: Error String</w:t>
            </w:r>
          </w:p>
          <w:p w:rsidR="00BA3D29" w:rsidRDefault="00BA3D29" w:rsidP="00184DD5">
            <w:pPr>
              <w:pStyle w:val="af2"/>
              <w:ind w:left="0"/>
            </w:pPr>
            <w:r>
              <w:t>Padding: 0byte~3byte</w:t>
            </w:r>
          </w:p>
        </w:tc>
      </w:tr>
    </w:tbl>
    <w:p w:rsidR="00604EDE" w:rsidRDefault="007B36CB" w:rsidP="00604EDE">
      <w:pPr>
        <w:pStyle w:val="2"/>
      </w:pPr>
      <w:r>
        <w:t>HELLO</w:t>
      </w:r>
    </w:p>
    <w:p w:rsidR="00604EDE" w:rsidRDefault="00604EDE" w:rsidP="009166BD">
      <w:pPr>
        <w:pStyle w:val="af2"/>
        <w:numPr>
          <w:ilvl w:val="0"/>
          <w:numId w:val="20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는 등록된 정보를 이용하여 </w:t>
      </w: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>에 접속한다.</w:t>
      </w:r>
    </w:p>
    <w:p w:rsidR="00604EDE" w:rsidRDefault="005C524E" w:rsidP="009166BD">
      <w:pPr>
        <w:pStyle w:val="af2"/>
        <w:numPr>
          <w:ilvl w:val="0"/>
          <w:numId w:val="20"/>
        </w:numPr>
      </w:pPr>
      <w:proofErr w:type="spellStart"/>
      <w:r>
        <w:t>ARAInst</w:t>
      </w:r>
      <w:proofErr w:type="spellEnd"/>
      <w:r>
        <w:rPr>
          <w:rFonts w:hint="eastAsia"/>
        </w:rPr>
        <w:t xml:space="preserve">를 알리고 </w:t>
      </w:r>
      <w:proofErr w:type="spellStart"/>
      <w:r>
        <w:t>SIMBridge</w:t>
      </w:r>
      <w:proofErr w:type="spellEnd"/>
      <w:r>
        <w:rPr>
          <w:rFonts w:hint="eastAsia"/>
        </w:rPr>
        <w:t>정보를 요청하는 메시지이다.</w:t>
      </w:r>
    </w:p>
    <w:p w:rsidR="005C524E" w:rsidRDefault="005C524E" w:rsidP="009166BD">
      <w:pPr>
        <w:pStyle w:val="af2"/>
        <w:numPr>
          <w:ilvl w:val="0"/>
          <w:numId w:val="20"/>
        </w:numPr>
      </w:pPr>
      <w:proofErr w:type="spellStart"/>
      <w:r>
        <w:t>SIMBridge</w:t>
      </w:r>
      <w:proofErr w:type="spellEnd"/>
      <w:r>
        <w:rPr>
          <w:rFonts w:hint="eastAsia"/>
        </w:rPr>
        <w:t>는 자신의 정보를 담아서 응답해야 한다.</w:t>
      </w:r>
    </w:p>
    <w:tbl>
      <w:tblPr>
        <w:tblStyle w:val="af5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4537"/>
      </w:tblGrid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26E83" w:rsidTr="00F26E83">
        <w:tc>
          <w:tcPr>
            <w:tcW w:w="1220" w:type="dxa"/>
          </w:tcPr>
          <w:p w:rsidR="00F26E83" w:rsidRDefault="00F26E83" w:rsidP="00F26E83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4537" w:type="dxa"/>
          </w:tcPr>
          <w:p w:rsidR="00F26E83" w:rsidRDefault="00F26E83" w:rsidP="00F26E83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F26E83" w:rsidRDefault="00F26E83" w:rsidP="00F26E83">
            <w:pPr>
              <w:pStyle w:val="af2"/>
              <w:ind w:left="0"/>
            </w:pPr>
            <w:r>
              <w:t>TYPE: 1 (Char)</w:t>
            </w:r>
          </w:p>
          <w:p w:rsidR="00F26E83" w:rsidRDefault="00093321" w:rsidP="00F26E83">
            <w:pPr>
              <w:pStyle w:val="af2"/>
              <w:ind w:left="0"/>
            </w:pPr>
            <w:r>
              <w:t>LEN: 8</w:t>
            </w:r>
          </w:p>
          <w:p w:rsidR="00F26E83" w:rsidRDefault="00F26E83" w:rsidP="00F26E83">
            <w:pPr>
              <w:pStyle w:val="af2"/>
              <w:ind w:left="0"/>
            </w:pPr>
            <w:r>
              <w:t>VALUE</w:t>
            </w:r>
            <w:r w:rsidR="00093321">
              <w:t xml:space="preserve">: </w:t>
            </w:r>
            <w:proofErr w:type="spellStart"/>
            <w:r w:rsidR="00093321">
              <w:t>ARAInst</w:t>
            </w:r>
            <w:proofErr w:type="spellEnd"/>
          </w:p>
          <w:p w:rsidR="00FC2208" w:rsidRDefault="00FC2208" w:rsidP="00F26E83">
            <w:pPr>
              <w:pStyle w:val="af2"/>
              <w:ind w:left="0"/>
            </w:pPr>
            <w:r>
              <w:t>Padding: 0byte~3byte</w:t>
            </w:r>
          </w:p>
        </w:tc>
      </w:tr>
    </w:tbl>
    <w:p w:rsidR="005C524E" w:rsidRDefault="005C524E" w:rsidP="00F26E83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093321" w:rsidTr="009E4D7A">
        <w:tc>
          <w:tcPr>
            <w:tcW w:w="1240" w:type="dxa"/>
          </w:tcPr>
          <w:p w:rsidR="00093321" w:rsidRDefault="00093321" w:rsidP="007B36CB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093321" w:rsidRDefault="00093321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093321" w:rsidRDefault="009E4D7A" w:rsidP="007B36CB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093321" w:rsidRDefault="00093321" w:rsidP="007B36CB">
            <w:pPr>
              <w:pStyle w:val="af2"/>
              <w:ind w:left="0"/>
            </w:pPr>
            <w:r>
              <w:t>TYPE: 1 (Char)</w:t>
            </w:r>
          </w:p>
          <w:p w:rsidR="00093321" w:rsidRDefault="006B481A" w:rsidP="007B36CB">
            <w:pPr>
              <w:pStyle w:val="af2"/>
              <w:ind w:left="0"/>
            </w:pPr>
            <w:r>
              <w:lastRenderedPageBreak/>
              <w:t>LEN: length of hostname + 1</w:t>
            </w:r>
          </w:p>
          <w:p w:rsidR="00093321" w:rsidRDefault="00093321" w:rsidP="007B36CB">
            <w:pPr>
              <w:pStyle w:val="af2"/>
              <w:ind w:left="0"/>
            </w:pPr>
            <w:r>
              <w:t xml:space="preserve">VALUE: </w:t>
            </w:r>
            <w:r w:rsidR="006B481A">
              <w:t>hostname</w:t>
            </w:r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1 (Char)</w:t>
            </w:r>
          </w:p>
          <w:p w:rsidR="009E4D7A" w:rsidRDefault="009E4D7A" w:rsidP="007B36CB">
            <w:pPr>
              <w:pStyle w:val="af2"/>
              <w:ind w:left="0"/>
            </w:pPr>
            <w:r>
              <w:t>LEN: length of type string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HYSYS.DLL</w:t>
            </w:r>
            <w:r>
              <w:t xml:space="preserve"> / HYSYS.OPC / </w:t>
            </w:r>
            <w:proofErr w:type="spellStart"/>
            <w:r>
              <w:t>DeltaV.OPC</w:t>
            </w:r>
            <w:proofErr w:type="spellEnd"/>
            <w:r>
              <w:t xml:space="preserve"> / </w:t>
            </w:r>
            <w:proofErr w:type="spellStart"/>
            <w:r>
              <w:t>Dummy.TCP</w:t>
            </w:r>
            <w:proofErr w:type="spellEnd"/>
          </w:p>
          <w:p w:rsidR="00FC2208" w:rsidRDefault="00FC2208" w:rsidP="007B36CB">
            <w:pPr>
              <w:pStyle w:val="af2"/>
              <w:ind w:left="0"/>
            </w:pPr>
            <w:r>
              <w:t>Padding: 0byte~3byte</w:t>
            </w:r>
          </w:p>
          <w:p w:rsidR="009E4D7A" w:rsidRDefault="009E4D7A" w:rsidP="007B36CB">
            <w:pPr>
              <w:pStyle w:val="af2"/>
              <w:ind w:left="0"/>
            </w:pPr>
            <w:r>
              <w:t>TYPE: 4 (Short)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LEN: 1 </w:t>
            </w:r>
          </w:p>
          <w:p w:rsidR="009E4D7A" w:rsidRDefault="009E4D7A" w:rsidP="007B36CB">
            <w:pPr>
              <w:pStyle w:val="af2"/>
              <w:ind w:left="0"/>
            </w:pPr>
            <w:r>
              <w:t>VALUE: 0 ~ 65535</w:t>
            </w:r>
            <w:r w:rsidR="00FC2208">
              <w:t xml:space="preserve"> (Little endian)</w:t>
            </w:r>
          </w:p>
          <w:p w:rsidR="009E4D7A" w:rsidRDefault="009E4D7A" w:rsidP="007B36CB">
            <w:pPr>
              <w:pStyle w:val="af2"/>
              <w:ind w:left="0"/>
            </w:pPr>
            <w:r>
              <w:t xml:space="preserve">Padding: 0x00 </w:t>
            </w:r>
            <w:proofErr w:type="spellStart"/>
            <w:r>
              <w:t>0x00</w:t>
            </w:r>
            <w:proofErr w:type="spellEnd"/>
          </w:p>
        </w:tc>
      </w:tr>
    </w:tbl>
    <w:p w:rsidR="007B36CB" w:rsidRDefault="007B36CB" w:rsidP="007B36CB">
      <w:pPr>
        <w:pStyle w:val="2"/>
      </w:pPr>
      <w:r>
        <w:rPr>
          <w:rFonts w:hint="eastAsia"/>
        </w:rPr>
        <w:lastRenderedPageBreak/>
        <w:t>SET</w:t>
      </w:r>
    </w:p>
    <w:p w:rsidR="007B36CB" w:rsidRDefault="007B36CB" w:rsidP="009166BD">
      <w:pPr>
        <w:pStyle w:val="af2"/>
        <w:numPr>
          <w:ilvl w:val="0"/>
          <w:numId w:val="26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</w:t>
      </w:r>
      <w:proofErr w:type="spellStart"/>
      <w:r>
        <w:t>SIMBridge</w:t>
      </w:r>
      <w:proofErr w:type="spellEnd"/>
      <w:r>
        <w:rPr>
          <w:rFonts w:hint="eastAsia"/>
        </w:rPr>
        <w:t>의 정보를 설정하거나 변경할 때 사용한다.</w:t>
      </w:r>
    </w:p>
    <w:p w:rsidR="007B36CB" w:rsidRDefault="007B36CB" w:rsidP="009166BD">
      <w:pPr>
        <w:pStyle w:val="af2"/>
        <w:numPr>
          <w:ilvl w:val="0"/>
          <w:numId w:val="26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정보를 수정하고 결과를 </w:t>
      </w:r>
      <w:proofErr w:type="spellStart"/>
      <w:r>
        <w:t>ARAInst</w:t>
      </w:r>
      <w:proofErr w:type="spellEnd"/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B36CB" w:rsidTr="00FC2208">
        <w:tc>
          <w:tcPr>
            <w:tcW w:w="1220" w:type="dxa"/>
          </w:tcPr>
          <w:p w:rsidR="007B36CB" w:rsidRDefault="007B36CB" w:rsidP="007B36CB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FC2208">
        <w:tc>
          <w:tcPr>
            <w:tcW w:w="1220" w:type="dxa"/>
          </w:tcPr>
          <w:p w:rsidR="007B36CB" w:rsidRDefault="007B36CB" w:rsidP="007B36CB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FC2208" w:rsidRDefault="00FC2208" w:rsidP="00FC2208">
            <w:pPr>
              <w:pStyle w:val="af2"/>
              <w:ind w:left="0"/>
            </w:pPr>
            <w:r>
              <w:rPr>
                <w:rFonts w:hint="eastAsia"/>
              </w:rPr>
              <w:t>NUM: 3</w:t>
            </w:r>
          </w:p>
          <w:p w:rsidR="00FC2208" w:rsidRDefault="00FC2208" w:rsidP="00FC2208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  <w:r w:rsidR="00C16539">
              <w:t xml:space="preserve"> ; Hostname</w:t>
            </w:r>
          </w:p>
          <w:p w:rsidR="00FC2208" w:rsidRDefault="00FC2208" w:rsidP="00FC2208">
            <w:pPr>
              <w:pStyle w:val="af2"/>
              <w:ind w:left="0"/>
            </w:pPr>
            <w:r>
              <w:t>LEN: 0</w:t>
            </w:r>
          </w:p>
          <w:p w:rsidR="00FC2208" w:rsidRDefault="00FC2208" w:rsidP="00FC2208">
            <w:pPr>
              <w:pStyle w:val="af2"/>
              <w:ind w:left="0"/>
            </w:pPr>
            <w:r>
              <w:t>TYPE: 1 (Char)</w:t>
            </w:r>
            <w:r w:rsidR="00C16539">
              <w:t xml:space="preserve"> ; Server Type</w:t>
            </w:r>
          </w:p>
          <w:p w:rsidR="00FC2208" w:rsidRDefault="00FC2208" w:rsidP="00FC2208">
            <w:pPr>
              <w:pStyle w:val="af2"/>
              <w:ind w:left="0"/>
            </w:pPr>
            <w:r>
              <w:t>LEN: 10</w:t>
            </w:r>
          </w:p>
          <w:p w:rsidR="00FC2208" w:rsidRDefault="00FC2208" w:rsidP="00FC2208">
            <w:pPr>
              <w:pStyle w:val="af2"/>
              <w:ind w:left="0"/>
            </w:pPr>
            <w:r>
              <w:t xml:space="preserve">VALUE: </w:t>
            </w:r>
            <w:proofErr w:type="spellStart"/>
            <w:r>
              <w:t>Dummy.TCP</w:t>
            </w:r>
            <w:proofErr w:type="spellEnd"/>
          </w:p>
          <w:p w:rsidR="00FC2208" w:rsidRDefault="00FC2208" w:rsidP="00FC2208">
            <w:pPr>
              <w:pStyle w:val="af2"/>
              <w:ind w:left="0"/>
            </w:pPr>
            <w:r>
              <w:t xml:space="preserve">Padding: 0x00 </w:t>
            </w:r>
            <w:proofErr w:type="spellStart"/>
            <w:r>
              <w:t>0x00</w:t>
            </w:r>
            <w:proofErr w:type="spellEnd"/>
          </w:p>
          <w:p w:rsidR="00FC2208" w:rsidRDefault="00FC2208" w:rsidP="00FC2208">
            <w:pPr>
              <w:pStyle w:val="af2"/>
              <w:ind w:left="0"/>
            </w:pPr>
            <w:r>
              <w:t>TYPE: 4 (Short)</w:t>
            </w:r>
            <w:r w:rsidR="00C16539">
              <w:t xml:space="preserve"> ; Priority</w:t>
            </w:r>
          </w:p>
          <w:p w:rsidR="00FC2208" w:rsidRDefault="00FC2208" w:rsidP="00FC2208">
            <w:pPr>
              <w:pStyle w:val="af2"/>
              <w:ind w:left="0"/>
            </w:pPr>
            <w:r>
              <w:t xml:space="preserve">LEN: 1 </w:t>
            </w:r>
          </w:p>
          <w:p w:rsidR="00FC2208" w:rsidRDefault="00FC2208" w:rsidP="00FC2208">
            <w:pPr>
              <w:pStyle w:val="af2"/>
              <w:ind w:left="0"/>
            </w:pPr>
            <w:r>
              <w:t>VALUE: 0 ~ 65535</w:t>
            </w:r>
          </w:p>
          <w:p w:rsidR="007B36CB" w:rsidRDefault="00FC2208" w:rsidP="00FC2208">
            <w:pPr>
              <w:pStyle w:val="af2"/>
              <w:ind w:left="0"/>
            </w:pPr>
            <w:r>
              <w:t xml:space="preserve">Padding: 0x00 </w:t>
            </w:r>
            <w:proofErr w:type="spellStart"/>
            <w:r>
              <w:t>0x00</w:t>
            </w:r>
            <w:proofErr w:type="spellEnd"/>
          </w:p>
        </w:tc>
      </w:tr>
    </w:tbl>
    <w:p w:rsidR="007B36CB" w:rsidRDefault="007B36CB" w:rsidP="007B36CB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B36CB" w:rsidTr="007B36CB">
        <w:tc>
          <w:tcPr>
            <w:tcW w:w="1240" w:type="dxa"/>
          </w:tcPr>
          <w:p w:rsidR="007B36CB" w:rsidRDefault="007B36CB" w:rsidP="007B36CB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7B36CB" w:rsidRDefault="007B36CB" w:rsidP="007B36CB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B36CB" w:rsidRDefault="00C16539" w:rsidP="007B36CB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B36CB" w:rsidRDefault="00BA3D29" w:rsidP="007B36CB">
            <w:pPr>
              <w:pStyle w:val="af2"/>
              <w:ind w:left="0"/>
            </w:pPr>
            <w:r>
              <w:t>TYPE: 0</w:t>
            </w:r>
            <w:r w:rsidR="00C16539">
              <w:t xml:space="preserve"> (</w:t>
            </w:r>
            <w:r>
              <w:t>None</w:t>
            </w:r>
            <w:r w:rsidR="007B36CB">
              <w:t>)</w:t>
            </w:r>
          </w:p>
          <w:p w:rsidR="007B36CB" w:rsidRDefault="007B36CB" w:rsidP="007B36CB">
            <w:pPr>
              <w:pStyle w:val="af2"/>
              <w:ind w:left="0"/>
            </w:pPr>
            <w:r>
              <w:t xml:space="preserve">LEN: </w:t>
            </w:r>
            <w:r w:rsidR="00BA3D29">
              <w:t>0</w:t>
            </w:r>
          </w:p>
        </w:tc>
      </w:tr>
    </w:tbl>
    <w:p w:rsidR="007B36CB" w:rsidRPr="007B36CB" w:rsidRDefault="007B36CB" w:rsidP="007B36CB"/>
    <w:p w:rsidR="007B36CB" w:rsidRDefault="007B36CB" w:rsidP="007B36CB">
      <w:pPr>
        <w:pStyle w:val="2"/>
      </w:pPr>
      <w:r>
        <w:rPr>
          <w:rFonts w:hint="eastAsia"/>
        </w:rPr>
        <w:t>INFOR</w:t>
      </w:r>
    </w:p>
    <w:p w:rsidR="007B36CB" w:rsidRDefault="007B36CB" w:rsidP="009166BD">
      <w:pPr>
        <w:pStyle w:val="af2"/>
        <w:numPr>
          <w:ilvl w:val="0"/>
          <w:numId w:val="25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모든 </w:t>
      </w:r>
      <w:r>
        <w:t>Host</w:t>
      </w:r>
      <w:r>
        <w:rPr>
          <w:rFonts w:hint="eastAsia"/>
        </w:rPr>
        <w:t xml:space="preserve">의 정보를 모든 </w:t>
      </w:r>
      <w:proofErr w:type="spellStart"/>
      <w:r>
        <w:t>SIMBridge</w:t>
      </w:r>
      <w:proofErr w:type="spellEnd"/>
      <w:r>
        <w:rPr>
          <w:rFonts w:hint="eastAsia"/>
        </w:rPr>
        <w:t>에 전송한다.</w:t>
      </w:r>
    </w:p>
    <w:p w:rsidR="007B36CB" w:rsidRPr="009E4D7A" w:rsidRDefault="00DD498F" w:rsidP="009166BD">
      <w:pPr>
        <w:pStyle w:val="af2"/>
        <w:numPr>
          <w:ilvl w:val="0"/>
          <w:numId w:val="25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는 Host 정보를 재설정하고 결과를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DD498F" w:rsidTr="00184DD5">
        <w:tc>
          <w:tcPr>
            <w:tcW w:w="1220" w:type="dxa"/>
          </w:tcPr>
          <w:p w:rsidR="00DD498F" w:rsidRDefault="00DD498F" w:rsidP="00DD498F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20" w:type="dxa"/>
          </w:tcPr>
          <w:p w:rsidR="00DD498F" w:rsidRDefault="00DD498F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proofErr w:type="spellStart"/>
            <w:r>
              <w:rPr>
                <w:rFonts w:hint="eastAsia"/>
              </w:rPr>
              <w:t>n</w:t>
            </w:r>
            <w:r>
              <w:t>n</w:t>
            </w:r>
            <w:proofErr w:type="spellEnd"/>
            <w:r>
              <w:t xml:space="preserve"> ; number of host</w:t>
            </w:r>
          </w:p>
          <w:p w:rsidR="00DD498F" w:rsidRDefault="00DD498F" w:rsidP="00184DD5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184DD5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 xml:space="preserve">VALUE: </w:t>
            </w:r>
            <w:proofErr w:type="spellStart"/>
            <w:r>
              <w:t>hostname,host_ip,port_no</w:t>
            </w:r>
            <w:proofErr w:type="spellEnd"/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>TYPE: 1 (Char) ;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>LEN: length of host information</w:t>
            </w:r>
          </w:p>
          <w:p w:rsidR="00DD498F" w:rsidRDefault="00DD498F" w:rsidP="00DD498F">
            <w:pPr>
              <w:pStyle w:val="af2"/>
              <w:ind w:left="0"/>
            </w:pPr>
            <w:r>
              <w:t xml:space="preserve">VALUE: </w:t>
            </w:r>
            <w:proofErr w:type="spellStart"/>
            <w:r>
              <w:t>hostname,host_ip,port_no</w:t>
            </w:r>
            <w:proofErr w:type="spellEnd"/>
          </w:p>
          <w:p w:rsidR="00DD498F" w:rsidRDefault="00DD498F" w:rsidP="00DD498F">
            <w:pPr>
              <w:pStyle w:val="af2"/>
              <w:ind w:left="0"/>
            </w:pPr>
            <w:r>
              <w:t>Padding: 0byte~3byte</w:t>
            </w:r>
          </w:p>
          <w:p w:rsidR="00DD498F" w:rsidRDefault="00DD498F" w:rsidP="00DD498F">
            <w:pPr>
              <w:pStyle w:val="af2"/>
              <w:ind w:left="0"/>
            </w:pPr>
            <w:r>
              <w:t xml:space="preserve">… repeat for </w:t>
            </w:r>
            <w:proofErr w:type="spellStart"/>
            <w:r>
              <w:t>nn</w:t>
            </w:r>
            <w:proofErr w:type="spellEnd"/>
          </w:p>
        </w:tc>
      </w:tr>
    </w:tbl>
    <w:p w:rsidR="00DD498F" w:rsidRDefault="00DD498F" w:rsidP="00DD498F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DD498F" w:rsidTr="00184DD5">
        <w:tc>
          <w:tcPr>
            <w:tcW w:w="1240" w:type="dxa"/>
          </w:tcPr>
          <w:p w:rsidR="00DD498F" w:rsidRDefault="00DD498F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DD498F" w:rsidRDefault="00DD498F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DD498F" w:rsidRDefault="00DD498F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DD498F" w:rsidRDefault="00DD498F" w:rsidP="00184DD5">
            <w:pPr>
              <w:pStyle w:val="af2"/>
              <w:ind w:left="0"/>
            </w:pPr>
            <w:r>
              <w:t xml:space="preserve">LEN: </w:t>
            </w:r>
            <w:r w:rsidR="00D21C4F">
              <w:t xml:space="preserve">0 / </w:t>
            </w:r>
            <w:proofErr w:type="spellStart"/>
            <w:r w:rsidR="00D21C4F">
              <w:t>nn</w:t>
            </w:r>
            <w:proofErr w:type="spellEnd"/>
          </w:p>
          <w:p w:rsidR="00DD498F" w:rsidRDefault="00D21C4F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proofErr w:type="spellStart"/>
            <w:r>
              <w:t>ARAInst</w:t>
            </w:r>
            <w:proofErr w:type="spellEnd"/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D5841" w:rsidRDefault="006D5841" w:rsidP="001634F7">
      <w:pPr>
        <w:pStyle w:val="2"/>
      </w:pPr>
      <w:r>
        <w:rPr>
          <w:rFonts w:hint="eastAsia"/>
        </w:rPr>
        <w:t>SIMINIT</w:t>
      </w:r>
    </w:p>
    <w:p w:rsidR="006D5841" w:rsidRDefault="006D5841" w:rsidP="009166BD">
      <w:pPr>
        <w:pStyle w:val="af2"/>
        <w:numPr>
          <w:ilvl w:val="0"/>
          <w:numId w:val="28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proofErr w:type="spellStart"/>
      <w:r w:rsidR="007E7250">
        <w:t>SIMBridge</w:t>
      </w:r>
      <w:proofErr w:type="spellEnd"/>
      <w:r w:rsidR="007E7250">
        <w:rPr>
          <w:rFonts w:hint="eastAsia"/>
        </w:rPr>
        <w:t xml:space="preserve">가 </w:t>
      </w:r>
      <w:r>
        <w:rPr>
          <w:rFonts w:hint="eastAsia"/>
        </w:rPr>
        <w:t>Simulation Program을 초기화하기 위한 정보를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proofErr w:type="spellStart"/>
      <w:r>
        <w:t>SIMBridge</w:t>
      </w:r>
      <w:proofErr w:type="spellEnd"/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을 초기화 하고 결과를 응답한다.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r>
        <w:t xml:space="preserve">Simulation Program </w:t>
      </w:r>
      <w:r>
        <w:rPr>
          <w:rFonts w:hint="eastAsia"/>
        </w:rPr>
        <w:t>초기화시 오류가 발생하면 오류를 전송한다.</w:t>
      </w:r>
    </w:p>
    <w:p w:rsidR="006D5841" w:rsidRDefault="006D5841" w:rsidP="009166BD">
      <w:pPr>
        <w:pStyle w:val="af2"/>
        <w:numPr>
          <w:ilvl w:val="0"/>
          <w:numId w:val="28"/>
        </w:numPr>
      </w:pPr>
      <w:proofErr w:type="spellStart"/>
      <w:r>
        <w:t>ARAInst</w:t>
      </w:r>
      <w:proofErr w:type="spellEnd"/>
      <w:r>
        <w:t xml:space="preserve"> </w:t>
      </w:r>
      <w:r>
        <w:rPr>
          <w:rFonts w:hint="eastAsia"/>
        </w:rPr>
        <w:t>는 결과를 전송</w:t>
      </w:r>
      <w:r w:rsidR="007E7250">
        <w:rPr>
          <w:rFonts w:hint="eastAsia"/>
        </w:rPr>
        <w:t xml:space="preserve"> </w:t>
      </w:r>
      <w:r>
        <w:rPr>
          <w:rFonts w:hint="eastAsia"/>
        </w:rPr>
        <w:t>받아 상태를 변경하거나 오류 내용을 출력한다.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D5841" w:rsidTr="00184DD5">
        <w:tc>
          <w:tcPr>
            <w:tcW w:w="1220" w:type="dxa"/>
          </w:tcPr>
          <w:p w:rsidR="006D5841" w:rsidRDefault="006D5841" w:rsidP="006D58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20" w:type="dxa"/>
          </w:tcPr>
          <w:p w:rsidR="006D5841" w:rsidRDefault="006D5841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proofErr w:type="spellStart"/>
            <w:r>
              <w:rPr>
                <w:rFonts w:hint="eastAsia"/>
              </w:rPr>
              <w:t>n</w:t>
            </w:r>
            <w:r>
              <w:t>n</w:t>
            </w:r>
            <w:proofErr w:type="spellEnd"/>
            <w:r>
              <w:t xml:space="preserve"> ; number of </w:t>
            </w:r>
            <w:r>
              <w:rPr>
                <w:rFonts w:hint="eastAsia"/>
              </w:rPr>
              <w:t>parameter</w:t>
            </w:r>
          </w:p>
          <w:p w:rsidR="006D5841" w:rsidRDefault="006D5841" w:rsidP="00184DD5">
            <w:pPr>
              <w:pStyle w:val="af2"/>
              <w:ind w:left="0"/>
            </w:pPr>
            <w:r>
              <w:lastRenderedPageBreak/>
              <w:t>TYPE: 1 (Char) ; working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LEN: length of home folder</w:t>
            </w:r>
          </w:p>
          <w:p w:rsidR="006D5841" w:rsidRDefault="006D5841" w:rsidP="00184DD5">
            <w:pPr>
              <w:pStyle w:val="af2"/>
              <w:ind w:left="0"/>
            </w:pPr>
            <w:r>
              <w:t>VALUE: home folder path</w:t>
            </w:r>
          </w:p>
          <w:p w:rsidR="006D5841" w:rsidRDefault="006D5841" w:rsidP="006D5841">
            <w:pPr>
              <w:pStyle w:val="af2"/>
              <w:ind w:left="0"/>
            </w:pPr>
            <w:r>
              <w:t>Padding: 0byte~3byte</w:t>
            </w:r>
          </w:p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TYPE: 1 (Char) </w:t>
            </w:r>
            <w:r>
              <w:t>initial snapshot file</w:t>
            </w:r>
          </w:p>
          <w:p w:rsidR="001634F7" w:rsidRDefault="001634F7" w:rsidP="001634F7">
            <w:pPr>
              <w:pStyle w:val="af2"/>
              <w:ind w:left="0"/>
            </w:pPr>
            <w:r>
              <w:t>LEN: length of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VALUE: snapshot file path</w:t>
            </w:r>
          </w:p>
          <w:p w:rsidR="001634F7" w:rsidRDefault="001634F7" w:rsidP="001634F7">
            <w:pPr>
              <w:pStyle w:val="af2"/>
              <w:ind w:left="0"/>
            </w:pPr>
            <w:r>
              <w:t>Padding: 0byte~3byte</w:t>
            </w:r>
          </w:p>
          <w:p w:rsidR="001634F7" w:rsidRDefault="001634F7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6D5841" w:rsidRDefault="006D5841" w:rsidP="006D58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D5841" w:rsidTr="00184DD5">
        <w:tc>
          <w:tcPr>
            <w:tcW w:w="1240" w:type="dxa"/>
          </w:tcPr>
          <w:p w:rsidR="006D5841" w:rsidRDefault="006D5841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D5841" w:rsidRDefault="006D58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D5841" w:rsidRDefault="006D5841" w:rsidP="00184DD5">
            <w:pPr>
              <w:pStyle w:val="af2"/>
              <w:ind w:left="0"/>
            </w:pPr>
            <w:r>
              <w:t>TYPE: 0 (None for Success) / 1 (Char for Error)</w:t>
            </w:r>
          </w:p>
          <w:p w:rsidR="006D5841" w:rsidRDefault="006D5841" w:rsidP="00184DD5">
            <w:pPr>
              <w:pStyle w:val="af2"/>
              <w:ind w:left="0"/>
            </w:pPr>
            <w:r>
              <w:t xml:space="preserve">LEN: 0 / </w:t>
            </w:r>
            <w:proofErr w:type="spellStart"/>
            <w:r>
              <w:t>nn</w:t>
            </w:r>
            <w:proofErr w:type="spellEnd"/>
          </w:p>
          <w:p w:rsidR="006D5841" w:rsidRDefault="006D5841" w:rsidP="00184DD5">
            <w:pPr>
              <w:pStyle w:val="af2"/>
              <w:ind w:left="0"/>
            </w:pPr>
            <w:r>
              <w:t xml:space="preserve">VALUE: Error String if occur. </w:t>
            </w:r>
            <w:r>
              <w:rPr>
                <w:rFonts w:hint="eastAsia"/>
              </w:rPr>
              <w:t xml:space="preserve">자신의 정보가 </w:t>
            </w:r>
            <w:proofErr w:type="spellStart"/>
            <w:r>
              <w:t>ARAInst</w:t>
            </w:r>
            <w:proofErr w:type="spellEnd"/>
            <w:r>
              <w:rPr>
                <w:rFonts w:hint="eastAsia"/>
              </w:rPr>
              <w:t>가 보낸 것과 다르면 오류메시지를 응답한다.</w:t>
            </w:r>
          </w:p>
        </w:tc>
      </w:tr>
    </w:tbl>
    <w:p w:rsidR="00604EDE" w:rsidRDefault="006D5841" w:rsidP="007E7250">
      <w:pPr>
        <w:pStyle w:val="2"/>
      </w:pPr>
      <w:r>
        <w:rPr>
          <w:rFonts w:hint="eastAsia"/>
        </w:rPr>
        <w:t>SIMTIME</w:t>
      </w:r>
    </w:p>
    <w:p w:rsidR="006D5841" w:rsidRDefault="007E7250" w:rsidP="009166BD">
      <w:pPr>
        <w:pStyle w:val="af2"/>
        <w:numPr>
          <w:ilvl w:val="0"/>
          <w:numId w:val="29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r>
        <w:t>snapshot</w:t>
      </w:r>
      <w:r>
        <w:rPr>
          <w:rFonts w:hint="eastAsia"/>
        </w:rPr>
        <w:t xml:space="preserve">을 읽지 않아서 </w:t>
      </w:r>
      <w:r>
        <w:t>(</w:t>
      </w:r>
      <w:r>
        <w:rPr>
          <w:rFonts w:hint="eastAsia"/>
        </w:rPr>
        <w:t>초기상태)</w:t>
      </w:r>
      <w:r>
        <w:t xml:space="preserve"> Simulation Time</w:t>
      </w:r>
      <w:r>
        <w:rPr>
          <w:rFonts w:hint="eastAsia"/>
        </w:rPr>
        <w:t xml:space="preserve">이 없는 경우 Priority가 가장 낮은 서버에 </w:t>
      </w:r>
      <w:r>
        <w:t>Simulation Time</w:t>
      </w:r>
      <w:r>
        <w:rPr>
          <w:rFonts w:hint="eastAsia"/>
        </w:rPr>
        <w:t>을 요청한다.</w:t>
      </w:r>
    </w:p>
    <w:p w:rsidR="007E7250" w:rsidRDefault="007E7250" w:rsidP="009166BD">
      <w:pPr>
        <w:pStyle w:val="af2"/>
        <w:numPr>
          <w:ilvl w:val="0"/>
          <w:numId w:val="29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Simulation Program에서 </w:t>
      </w:r>
      <w:r>
        <w:t>Simulation Time</w:t>
      </w:r>
      <w:r>
        <w:rPr>
          <w:rFonts w:hint="eastAsia"/>
        </w:rPr>
        <w:t>을 읽어서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7250" w:rsidTr="00184DD5">
        <w:tc>
          <w:tcPr>
            <w:tcW w:w="1220" w:type="dxa"/>
          </w:tcPr>
          <w:p w:rsidR="007E7250" w:rsidRDefault="007E7250" w:rsidP="007E7250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20" w:type="dxa"/>
          </w:tcPr>
          <w:p w:rsidR="007E7250" w:rsidRDefault="007E7250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7250" w:rsidRDefault="007E7250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7E7250" w:rsidRDefault="007E7250" w:rsidP="007E7250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7250" w:rsidTr="00184DD5">
        <w:tc>
          <w:tcPr>
            <w:tcW w:w="1240" w:type="dxa"/>
          </w:tcPr>
          <w:p w:rsidR="007E7250" w:rsidRDefault="007E7250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7250" w:rsidRDefault="007E7250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7250" w:rsidRDefault="007E7250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</w:t>
            </w:r>
            <w:r>
              <w:t>eger</w:t>
            </w:r>
            <w:r>
              <w:rPr>
                <w:rFonts w:hint="eastAsia"/>
              </w:rPr>
              <w:t xml:space="preserve"> / Long / Single / Double</w:t>
            </w:r>
            <w:r>
              <w:t xml:space="preserve"> / 1 (Char for Error)</w:t>
            </w:r>
          </w:p>
          <w:p w:rsidR="007E7250" w:rsidRDefault="007E7250" w:rsidP="00184DD5">
            <w:pPr>
              <w:pStyle w:val="af2"/>
              <w:ind w:left="0"/>
            </w:pPr>
            <w:r>
              <w:t xml:space="preserve">LEN: 4 / 8 / </w:t>
            </w:r>
            <w:proofErr w:type="spellStart"/>
            <w:r>
              <w:t>nn</w:t>
            </w:r>
            <w:proofErr w:type="spellEnd"/>
          </w:p>
          <w:p w:rsidR="007E7250" w:rsidRDefault="007E7250" w:rsidP="00184DD5">
            <w:pPr>
              <w:pStyle w:val="af2"/>
              <w:ind w:left="0"/>
            </w:pPr>
            <w:r>
              <w:t>VALUE: 4</w:t>
            </w:r>
            <w:r>
              <w:rPr>
                <w:rFonts w:hint="eastAsia"/>
              </w:rPr>
              <w:t xml:space="preserve">바이트 또는 </w:t>
            </w:r>
            <w:r>
              <w:t>8</w:t>
            </w:r>
            <w:r>
              <w:rPr>
                <w:rFonts w:hint="eastAsia"/>
              </w:rPr>
              <w:t>바이트 시각정보를 응답한다.</w:t>
            </w:r>
          </w:p>
          <w:p w:rsidR="007E7250" w:rsidRDefault="007E7250" w:rsidP="007E7250">
            <w:pPr>
              <w:pStyle w:val="af2"/>
              <w:ind w:left="0" w:firstLineChars="400" w:firstLine="880"/>
            </w:pP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7E7250" w:rsidRDefault="008B0D41" w:rsidP="008B0D41">
      <w:pPr>
        <w:pStyle w:val="2"/>
      </w:pPr>
      <w:r>
        <w:rPr>
          <w:rFonts w:hint="eastAsia"/>
        </w:rPr>
        <w:lastRenderedPageBreak/>
        <w:t>T</w:t>
      </w:r>
      <w:r>
        <w:t>AGINIT</w:t>
      </w:r>
    </w:p>
    <w:p w:rsidR="008B0D41" w:rsidRDefault="008B0D41" w:rsidP="009166BD">
      <w:pPr>
        <w:pStyle w:val="af2"/>
        <w:numPr>
          <w:ilvl w:val="0"/>
          <w:numId w:val="30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모든 </w:t>
      </w:r>
      <w:proofErr w:type="spellStart"/>
      <w:r>
        <w:rPr>
          <w:rFonts w:hint="eastAsia"/>
        </w:rPr>
        <w:t>S</w:t>
      </w:r>
      <w:r>
        <w:t>IMBridge</w:t>
      </w:r>
      <w:proofErr w:type="spellEnd"/>
      <w:r>
        <w:rPr>
          <w:rFonts w:hint="eastAsia"/>
        </w:rPr>
        <w:t xml:space="preserve">에 </w:t>
      </w:r>
      <w:r>
        <w:t xml:space="preserve">Download </w:t>
      </w:r>
      <w:proofErr w:type="gramStart"/>
      <w:r>
        <w:rPr>
          <w:rFonts w:hint="eastAsia"/>
        </w:rPr>
        <w:t>초기화 를</w:t>
      </w:r>
      <w:proofErr w:type="gramEnd"/>
      <w:r>
        <w:rPr>
          <w:rFonts w:hint="eastAsia"/>
        </w:rPr>
        <w:t xml:space="preserve"> 요청한다.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각각의 </w:t>
      </w:r>
      <w:proofErr w:type="spellStart"/>
      <w:r>
        <w:t>SIMBridge</w:t>
      </w:r>
      <w:proofErr w:type="spellEnd"/>
      <w:r>
        <w:rPr>
          <w:rFonts w:hint="eastAsia"/>
        </w:rPr>
        <w:t xml:space="preserve">와 연결을 종료하고 </w:t>
      </w:r>
      <w:r>
        <w:t xml:space="preserve">Tag </w:t>
      </w:r>
      <w:r>
        <w:rPr>
          <w:rFonts w:hint="eastAsia"/>
        </w:rPr>
        <w:t>정보를 초기화한다.</w:t>
      </w:r>
    </w:p>
    <w:p w:rsidR="008B0D41" w:rsidRDefault="008B0D41" w:rsidP="009166BD">
      <w:pPr>
        <w:pStyle w:val="af2"/>
        <w:numPr>
          <w:ilvl w:val="0"/>
          <w:numId w:val="30"/>
        </w:numPr>
      </w:pPr>
      <w:proofErr w:type="spellStart"/>
      <w:r>
        <w:t>SIMBridge</w:t>
      </w:r>
      <w:proofErr w:type="spellEnd"/>
      <w:r>
        <w:rPr>
          <w:rFonts w:hint="eastAsia"/>
        </w:rPr>
        <w:t xml:space="preserve">는 결과를 </w:t>
      </w:r>
      <w:proofErr w:type="spellStart"/>
      <w:r>
        <w:t>ARAInst</w:t>
      </w:r>
      <w:proofErr w:type="spellEnd"/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8B0D41" w:rsidTr="00184DD5">
        <w:tc>
          <w:tcPr>
            <w:tcW w:w="1220" w:type="dxa"/>
          </w:tcPr>
          <w:p w:rsidR="008B0D41" w:rsidRDefault="008B0D41" w:rsidP="008B0D4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20" w:type="dxa"/>
          </w:tcPr>
          <w:p w:rsidR="008B0D41" w:rsidRDefault="008B0D41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8B0D41" w:rsidRDefault="008B0D4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8B0D41" w:rsidRDefault="008B0D41" w:rsidP="008B0D4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8B0D41" w:rsidTr="00184DD5">
        <w:tc>
          <w:tcPr>
            <w:tcW w:w="1240" w:type="dxa"/>
          </w:tcPr>
          <w:p w:rsidR="008B0D41" w:rsidRDefault="008B0D41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8B0D41" w:rsidRDefault="008B0D4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8B0D41" w:rsidRDefault="008B0D41" w:rsidP="00184DD5">
            <w:pPr>
              <w:pStyle w:val="af2"/>
              <w:ind w:left="0"/>
            </w:pPr>
            <w:r>
              <w:t>TYPE: None(0) / 1 (Char for Error)</w:t>
            </w:r>
          </w:p>
          <w:p w:rsidR="008B0D41" w:rsidRDefault="008B0D41" w:rsidP="00184DD5">
            <w:pPr>
              <w:pStyle w:val="af2"/>
              <w:ind w:left="0"/>
            </w:pPr>
            <w:r>
              <w:t xml:space="preserve">LEN: 0 / </w:t>
            </w:r>
            <w:proofErr w:type="spellStart"/>
            <w:r>
              <w:t>nn</w:t>
            </w:r>
            <w:proofErr w:type="spellEnd"/>
          </w:p>
          <w:p w:rsidR="008B0D41" w:rsidRDefault="008B0D41" w:rsidP="008B0D41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8B0D41" w:rsidRDefault="008B0D41" w:rsidP="008B0D41">
      <w:pPr>
        <w:pStyle w:val="2"/>
      </w:pPr>
      <w:r>
        <w:rPr>
          <w:rFonts w:hint="eastAsia"/>
        </w:rPr>
        <w:t>T</w:t>
      </w:r>
      <w:r>
        <w:t>AGDOWN</w:t>
      </w:r>
    </w:p>
    <w:p w:rsidR="008B0D41" w:rsidRDefault="008B0D41" w:rsidP="009166BD">
      <w:pPr>
        <w:pStyle w:val="af2"/>
        <w:numPr>
          <w:ilvl w:val="0"/>
          <w:numId w:val="31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proofErr w:type="spellStart"/>
      <w:r>
        <w:t>Taglist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한줄한줄</w:t>
      </w:r>
      <w:proofErr w:type="spellEnd"/>
      <w:r>
        <w:rPr>
          <w:rFonts w:hint="eastAsia"/>
        </w:rPr>
        <w:t xml:space="preserve"> 읽으면서 해당서버에 정보를 전송한다.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proofErr w:type="spellStart"/>
      <w:r>
        <w:t>SIMBridge</w:t>
      </w:r>
      <w:proofErr w:type="spellEnd"/>
      <w:r>
        <w:rPr>
          <w:rFonts w:hint="eastAsia"/>
        </w:rPr>
        <w:t>는 Tag정보를 받으면 분석하여 관리한다.</w:t>
      </w:r>
    </w:p>
    <w:p w:rsidR="008B0D41" w:rsidRDefault="008B0D41" w:rsidP="009166BD">
      <w:pPr>
        <w:pStyle w:val="af2"/>
        <w:numPr>
          <w:ilvl w:val="0"/>
          <w:numId w:val="31"/>
        </w:numPr>
      </w:pPr>
      <w:proofErr w:type="spellStart"/>
      <w:r>
        <w:t>ARAInst</w:t>
      </w:r>
      <w:proofErr w:type="spellEnd"/>
      <w:r>
        <w:rPr>
          <w:rFonts w:hint="eastAsia"/>
        </w:rPr>
        <w:t xml:space="preserve">는 </w:t>
      </w:r>
      <w:r>
        <w:t xml:space="preserve">Tag </w:t>
      </w:r>
      <w:r>
        <w:rPr>
          <w:rFonts w:hint="eastAsia"/>
        </w:rPr>
        <w:t xml:space="preserve">정보를 다 전송하면 완료표시로 </w:t>
      </w:r>
      <w:r>
        <w:t>None</w:t>
      </w:r>
      <w:r>
        <w:rPr>
          <w:rFonts w:hint="eastAsia"/>
        </w:rPr>
        <w:t>을 전송한다.</w:t>
      </w:r>
    </w:p>
    <w:p w:rsidR="006C0131" w:rsidRDefault="008B0D41" w:rsidP="009166BD">
      <w:pPr>
        <w:pStyle w:val="af2"/>
        <w:numPr>
          <w:ilvl w:val="0"/>
          <w:numId w:val="31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None을 </w:t>
      </w:r>
      <w:r w:rsidR="006134C5">
        <w:rPr>
          <w:rFonts w:hint="eastAsia"/>
        </w:rPr>
        <w:t>받으</w:t>
      </w:r>
      <w:r>
        <w:rPr>
          <w:rFonts w:hint="eastAsia"/>
        </w:rPr>
        <w:t xml:space="preserve">면 </w:t>
      </w:r>
      <w:r w:rsidR="006134C5">
        <w:rPr>
          <w:rFonts w:hint="eastAsia"/>
        </w:rPr>
        <w:t xml:space="preserve">통신을 </w:t>
      </w:r>
      <w:proofErr w:type="spellStart"/>
      <w:r w:rsidR="006134C5">
        <w:rPr>
          <w:rFonts w:hint="eastAsia"/>
        </w:rPr>
        <w:t>해야할</w:t>
      </w:r>
      <w:proofErr w:type="spellEnd"/>
      <w:r w:rsidR="006134C5">
        <w:rPr>
          <w:rFonts w:hint="eastAsia"/>
        </w:rPr>
        <w:t xml:space="preserve"> 각각의 </w:t>
      </w:r>
      <w:proofErr w:type="spellStart"/>
      <w:r w:rsidR="006134C5">
        <w:rPr>
          <w:rFonts w:hint="eastAsia"/>
        </w:rPr>
        <w:t>SIMBridge</w:t>
      </w:r>
      <w:proofErr w:type="spellEnd"/>
      <w:r w:rsidR="006134C5">
        <w:rPr>
          <w:rFonts w:hint="eastAsia"/>
        </w:rPr>
        <w:t>에 접속을 한다.</w:t>
      </w:r>
    </w:p>
    <w:p w:rsidR="00443D3C" w:rsidRDefault="006134C5" w:rsidP="009166BD">
      <w:pPr>
        <w:pStyle w:val="af2"/>
        <w:numPr>
          <w:ilvl w:val="0"/>
          <w:numId w:val="31"/>
        </w:numPr>
      </w:pPr>
      <w:r>
        <w:rPr>
          <w:rFonts w:hint="eastAsia"/>
        </w:rPr>
        <w:t>Simulation Program에 접속하여 Tag 정보를 확인</w:t>
      </w:r>
      <w:r w:rsidR="006C0131">
        <w:rPr>
          <w:rFonts w:hint="eastAsia"/>
        </w:rPr>
        <w:t>한다.</w:t>
      </w:r>
    </w:p>
    <w:p w:rsidR="00443D3C" w:rsidRDefault="00443D3C" w:rsidP="009166BD">
      <w:pPr>
        <w:pStyle w:val="af2"/>
        <w:numPr>
          <w:ilvl w:val="0"/>
          <w:numId w:val="31"/>
        </w:numPr>
      </w:pPr>
      <w:proofErr w:type="spellStart"/>
      <w:r>
        <w:t>SIMBridge</w:t>
      </w:r>
      <w:proofErr w:type="spellEnd"/>
      <w:r>
        <w:t>-to-</w:t>
      </w:r>
      <w:proofErr w:type="spellStart"/>
      <w:r>
        <w:t>SIMBridge</w:t>
      </w:r>
      <w:proofErr w:type="spellEnd"/>
      <w:r>
        <w:t xml:space="preserve"> Tag</w:t>
      </w:r>
      <w:r>
        <w:rPr>
          <w:rFonts w:hint="eastAsia"/>
        </w:rPr>
        <w:t>정보를 검증한다.</w:t>
      </w:r>
      <w:r>
        <w:t xml:space="preserve"> (</w:t>
      </w:r>
      <w:r>
        <w:rPr>
          <w:rFonts w:hint="eastAsia"/>
        </w:rPr>
        <w:t>이름순서,</w:t>
      </w:r>
      <w:r>
        <w:t xml:space="preserve"> </w:t>
      </w:r>
      <w:r>
        <w:rPr>
          <w:rFonts w:hint="eastAsia"/>
        </w:rPr>
        <w:t>변수형,</w:t>
      </w:r>
      <w:r>
        <w:t xml:space="preserve"> </w:t>
      </w:r>
      <w:proofErr w:type="gramStart"/>
      <w:r>
        <w:t>…</w:t>
      </w:r>
      <w:proofErr w:type="gramEnd"/>
      <w:r>
        <w:t>)</w:t>
      </w:r>
    </w:p>
    <w:p w:rsidR="006C0131" w:rsidRDefault="006C0131" w:rsidP="009166BD">
      <w:pPr>
        <w:pStyle w:val="af2"/>
        <w:numPr>
          <w:ilvl w:val="0"/>
          <w:numId w:val="31"/>
        </w:numPr>
      </w:pPr>
      <w:proofErr w:type="spellStart"/>
      <w:r>
        <w:t>SIMBridge</w:t>
      </w:r>
      <w:proofErr w:type="spellEnd"/>
      <w:r>
        <w:rPr>
          <w:rFonts w:hint="eastAsia"/>
        </w:rPr>
        <w:t>는 Tag 숫자 또는 오류 메시지를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6C0131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TYPE: Char(1) ; </w:t>
            </w:r>
            <w:proofErr w:type="spellStart"/>
            <w:r>
              <w:t>Taglist</w:t>
            </w:r>
            <w:proofErr w:type="spellEnd"/>
            <w:r>
              <w:t xml:space="preserve"> one line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6C0131" w:rsidRDefault="006C0131" w:rsidP="00184DD5">
            <w:pPr>
              <w:pStyle w:val="af2"/>
              <w:ind w:left="0"/>
            </w:pPr>
            <w:r>
              <w:t xml:space="preserve">VALUE: tag </w:t>
            </w:r>
            <w:r>
              <w:rPr>
                <w:rFonts w:hint="eastAsia"/>
              </w:rPr>
              <w:t>정보</w:t>
            </w:r>
          </w:p>
        </w:tc>
      </w:tr>
    </w:tbl>
    <w:p w:rsidR="006C0131" w:rsidRDefault="006C0131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6C0131" w:rsidTr="00184DD5">
        <w:tc>
          <w:tcPr>
            <w:tcW w:w="1220" w:type="dxa"/>
          </w:tcPr>
          <w:p w:rsidR="006C0131" w:rsidRDefault="006C0131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20" w:type="dxa"/>
          </w:tcPr>
          <w:p w:rsidR="006C0131" w:rsidRDefault="006C0131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6C0131" w:rsidRDefault="006C0131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proofErr w:type="gramStart"/>
            <w:r>
              <w:t>) ;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완료 메시지</w:t>
            </w:r>
          </w:p>
        </w:tc>
      </w:tr>
    </w:tbl>
    <w:p w:rsidR="006C0131" w:rsidRDefault="006C0131" w:rsidP="006C0131">
      <w:pPr>
        <w:pStyle w:val="af2"/>
        <w:ind w:left="760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6C0131" w:rsidTr="00184DD5">
        <w:tc>
          <w:tcPr>
            <w:tcW w:w="1240" w:type="dxa"/>
          </w:tcPr>
          <w:p w:rsidR="006C0131" w:rsidRDefault="006C0131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6C0131" w:rsidRDefault="006C0131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6C0131" w:rsidRDefault="006C0131" w:rsidP="00184DD5">
            <w:pPr>
              <w:pStyle w:val="af2"/>
              <w:ind w:left="0"/>
            </w:pPr>
            <w:r>
              <w:t xml:space="preserve">LEN: 4 / </w:t>
            </w:r>
            <w:proofErr w:type="spellStart"/>
            <w:r>
              <w:t>nn</w:t>
            </w:r>
            <w:proofErr w:type="spellEnd"/>
          </w:p>
          <w:p w:rsidR="006C0131" w:rsidRDefault="006C0131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6C0131" w:rsidRDefault="006C0131" w:rsidP="006C0131">
      <w:pPr>
        <w:pStyle w:val="2"/>
      </w:pPr>
      <w:r>
        <w:rPr>
          <w:rFonts w:hint="eastAsia"/>
        </w:rPr>
        <w:t>S</w:t>
      </w:r>
      <w:r>
        <w:t>END</w:t>
      </w:r>
    </w:p>
    <w:p w:rsidR="006C0131" w:rsidRDefault="006C0131" w:rsidP="009166BD">
      <w:pPr>
        <w:pStyle w:val="af2"/>
        <w:numPr>
          <w:ilvl w:val="0"/>
          <w:numId w:val="32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는 값을 보내야 할 모든 </w:t>
      </w:r>
      <w:proofErr w:type="spellStart"/>
      <w:r>
        <w:t>SIMBridge</w:t>
      </w:r>
      <w:proofErr w:type="spellEnd"/>
      <w:r>
        <w:rPr>
          <w:rFonts w:hint="eastAsia"/>
        </w:rPr>
        <w:t>에 값을 보내라는 메시지를 송신한다.</w:t>
      </w:r>
    </w:p>
    <w:p w:rsidR="006134C5" w:rsidRDefault="006C0131" w:rsidP="009166BD">
      <w:pPr>
        <w:pStyle w:val="af2"/>
        <w:numPr>
          <w:ilvl w:val="0"/>
          <w:numId w:val="32"/>
        </w:numPr>
      </w:pPr>
      <w:proofErr w:type="spellStart"/>
      <w:r>
        <w:t>SIMBridge</w:t>
      </w:r>
      <w:proofErr w:type="spellEnd"/>
      <w:r>
        <w:rPr>
          <w:rFonts w:hint="eastAsia"/>
        </w:rPr>
        <w:t xml:space="preserve">는 </w:t>
      </w:r>
      <w:r>
        <w:t>Simulatio</w:t>
      </w:r>
      <w:r>
        <w:rPr>
          <w:rFonts w:hint="eastAsia"/>
        </w:rPr>
        <w:t>n Program의</w:t>
      </w:r>
      <w:r w:rsidR="006134C5">
        <w:rPr>
          <w:rFonts w:hint="eastAsia"/>
        </w:rPr>
        <w:t xml:space="preserve"> 모든 </w:t>
      </w:r>
      <w:r w:rsidR="006134C5">
        <w:t>Tag</w:t>
      </w:r>
      <w:r w:rsidR="006134C5">
        <w:rPr>
          <w:rFonts w:hint="eastAsia"/>
        </w:rPr>
        <w:t>값을 읽는다.</w:t>
      </w:r>
      <w:r w:rsidR="006134C5">
        <w:t xml:space="preserve"> </w:t>
      </w:r>
    </w:p>
    <w:p w:rsidR="008B0D41" w:rsidRDefault="006134C5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전송해야 할 </w:t>
      </w:r>
      <w:r>
        <w:t xml:space="preserve">Tag </w:t>
      </w:r>
      <w:r>
        <w:rPr>
          <w:rFonts w:hint="eastAsia"/>
        </w:rPr>
        <w:t xml:space="preserve">값을 해당 </w:t>
      </w:r>
      <w:proofErr w:type="spellStart"/>
      <w:r>
        <w:t>SIMBridge</w:t>
      </w:r>
      <w:proofErr w:type="spellEnd"/>
      <w:r>
        <w:rPr>
          <w:rFonts w:hint="eastAsia"/>
        </w:rPr>
        <w:t>에 전송한다.</w:t>
      </w:r>
      <w:r w:rsidR="00F8074C">
        <w:t xml:space="preserve"> (</w:t>
      </w:r>
      <w:r w:rsidR="00F8074C">
        <w:rPr>
          <w:rFonts w:hint="eastAsia"/>
        </w:rPr>
        <w:t>RO)</w:t>
      </w:r>
    </w:p>
    <w:p w:rsidR="00415E93" w:rsidRDefault="00415E93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proofErr w:type="spellStart"/>
      <w:r>
        <w:t>SIMBridge</w:t>
      </w:r>
      <w:proofErr w:type="spellEnd"/>
      <w:r>
        <w:rPr>
          <w:rFonts w:hint="eastAsia"/>
        </w:rPr>
        <w:t xml:space="preserve">는 Tag 의 </w:t>
      </w:r>
      <w:r>
        <w:t>write</w:t>
      </w:r>
      <w:r>
        <w:rPr>
          <w:rFonts w:hint="eastAsia"/>
        </w:rPr>
        <w:t>값을 Simulation Program에 쓴다.</w:t>
      </w:r>
    </w:p>
    <w:p w:rsidR="00F8074C" w:rsidRDefault="00F8074C" w:rsidP="009166BD">
      <w:pPr>
        <w:pStyle w:val="af2"/>
        <w:numPr>
          <w:ilvl w:val="0"/>
          <w:numId w:val="32"/>
        </w:numPr>
      </w:pPr>
      <w:r>
        <w:rPr>
          <w:rFonts w:hint="eastAsia"/>
        </w:rPr>
        <w:t xml:space="preserve">값을 전송한 결과를 </w:t>
      </w:r>
      <w:proofErr w:type="spellStart"/>
      <w:r>
        <w:t>ARAInst</w:t>
      </w:r>
      <w:proofErr w:type="spellEnd"/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184DD5" w:rsidTr="00184DD5">
        <w:tc>
          <w:tcPr>
            <w:tcW w:w="1220" w:type="dxa"/>
          </w:tcPr>
          <w:p w:rsidR="00184DD5" w:rsidRDefault="00184DD5" w:rsidP="00184DD5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20" w:type="dxa"/>
          </w:tcPr>
          <w:p w:rsidR="00184DD5" w:rsidRDefault="00184DD5" w:rsidP="00184DD5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184DD5" w:rsidRDefault="00184DD5" w:rsidP="00184DD5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184DD5" w:rsidRDefault="00184DD5" w:rsidP="00184DD5">
            <w:pPr>
              <w:pStyle w:val="af2"/>
              <w:ind w:left="0"/>
            </w:pPr>
            <w:r>
              <w:t xml:space="preserve">VALUE: Any * </w:t>
            </w:r>
            <w:proofErr w:type="spellStart"/>
            <w:r>
              <w:t>nn</w:t>
            </w:r>
            <w:proofErr w:type="spellEnd"/>
          </w:p>
          <w:p w:rsidR="00184DD5" w:rsidRDefault="00184DD5" w:rsidP="00184DD5">
            <w:pPr>
              <w:pStyle w:val="af2"/>
              <w:ind w:left="0"/>
            </w:pPr>
            <w:r>
              <w:t>… repeat</w:t>
            </w:r>
          </w:p>
        </w:tc>
      </w:tr>
    </w:tbl>
    <w:p w:rsidR="00184DD5" w:rsidRDefault="00184DD5" w:rsidP="00184DD5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184DD5" w:rsidTr="00184DD5">
        <w:tc>
          <w:tcPr>
            <w:tcW w:w="1240" w:type="dxa"/>
          </w:tcPr>
          <w:p w:rsidR="00184DD5" w:rsidRDefault="00184DD5" w:rsidP="00184DD5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184DD5" w:rsidRDefault="00184DD5" w:rsidP="00184DD5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Integer</w:t>
            </w:r>
            <w:r>
              <w:t xml:space="preserve"> (Success) / Char (Error)</w:t>
            </w:r>
          </w:p>
          <w:p w:rsidR="00184DD5" w:rsidRDefault="00184DD5" w:rsidP="00184DD5">
            <w:pPr>
              <w:pStyle w:val="af2"/>
              <w:ind w:left="0"/>
            </w:pPr>
            <w:r>
              <w:t xml:space="preserve">LEN: 4 / </w:t>
            </w:r>
            <w:proofErr w:type="spellStart"/>
            <w:r>
              <w:t>nn</w:t>
            </w:r>
            <w:proofErr w:type="spellEnd"/>
          </w:p>
          <w:p w:rsidR="00184DD5" w:rsidRDefault="00184DD5" w:rsidP="00184DD5">
            <w:pPr>
              <w:pStyle w:val="af2"/>
              <w:ind w:left="0"/>
            </w:pPr>
            <w:r>
              <w:t xml:space="preserve">VALUE: # / </w:t>
            </w:r>
            <w:r>
              <w:rPr>
                <w:rFonts w:hint="eastAsia"/>
              </w:rPr>
              <w:t>오류일 경우 오류메시지를 응답한다.</w:t>
            </w:r>
          </w:p>
        </w:tc>
      </w:tr>
    </w:tbl>
    <w:p w:rsidR="00184DD5" w:rsidRDefault="00184DD5" w:rsidP="0032132E">
      <w:pPr>
        <w:pStyle w:val="2"/>
      </w:pPr>
      <w:r>
        <w:rPr>
          <w:rFonts w:hint="eastAsia"/>
        </w:rPr>
        <w:t>RUN</w:t>
      </w:r>
    </w:p>
    <w:p w:rsidR="00184DD5" w:rsidRDefault="00184DD5" w:rsidP="009166BD">
      <w:pPr>
        <w:pStyle w:val="af2"/>
        <w:numPr>
          <w:ilvl w:val="0"/>
          <w:numId w:val="33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모든 서버가 </w:t>
      </w:r>
      <w:r>
        <w:t xml:space="preserve">Ready </w:t>
      </w:r>
      <w:r>
        <w:rPr>
          <w:rFonts w:hint="eastAsia"/>
        </w:rPr>
        <w:t xml:space="preserve">상태이면 </w:t>
      </w:r>
      <w:r>
        <w:t>RUN</w:t>
      </w:r>
      <w:r>
        <w:rPr>
          <w:rFonts w:hint="eastAsia"/>
        </w:rPr>
        <w:t xml:space="preserve"> 메시지를 송신한다.</w:t>
      </w:r>
    </w:p>
    <w:p w:rsidR="00184DD5" w:rsidRDefault="00184DD5" w:rsidP="009166BD">
      <w:pPr>
        <w:pStyle w:val="af2"/>
        <w:numPr>
          <w:ilvl w:val="0"/>
          <w:numId w:val="33"/>
        </w:numPr>
      </w:pPr>
      <w:r>
        <w:rPr>
          <w:rFonts w:hint="eastAsia"/>
        </w:rPr>
        <w:lastRenderedPageBreak/>
        <w:t xml:space="preserve">메시지를 받은 </w:t>
      </w:r>
      <w:proofErr w:type="spellStart"/>
      <w:r>
        <w:t>SIMBridge</w:t>
      </w:r>
      <w:proofErr w:type="spellEnd"/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>에 계산을 시킨다.</w:t>
      </w:r>
    </w:p>
    <w:p w:rsidR="0032132E" w:rsidRDefault="0032132E" w:rsidP="009166BD">
      <w:pPr>
        <w:pStyle w:val="af2"/>
        <w:numPr>
          <w:ilvl w:val="0"/>
          <w:numId w:val="33"/>
        </w:numPr>
      </w:pPr>
      <w:r>
        <w:rPr>
          <w:rFonts w:hint="eastAsia"/>
        </w:rPr>
        <w:t xml:space="preserve">실행 결과를 </w:t>
      </w:r>
      <w:proofErr w:type="spellStart"/>
      <w:r>
        <w:t>ARAInst</w:t>
      </w:r>
      <w:proofErr w:type="spellEnd"/>
      <w:r>
        <w:rPr>
          <w:rFonts w:hint="eastAsia"/>
        </w:rPr>
        <w:t>에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443D3C" w:rsidTr="00713C17">
        <w:tc>
          <w:tcPr>
            <w:tcW w:w="1220" w:type="dxa"/>
          </w:tcPr>
          <w:p w:rsidR="00443D3C" w:rsidRDefault="00443D3C" w:rsidP="00443D3C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20" w:type="dxa"/>
          </w:tcPr>
          <w:p w:rsidR="00443D3C" w:rsidRDefault="00443D3C" w:rsidP="00713C17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443D3C" w:rsidRDefault="00443D3C" w:rsidP="00713C17">
            <w:pPr>
              <w:pStyle w:val="af2"/>
              <w:ind w:left="0"/>
            </w:pPr>
            <w:r>
              <w:t>TYPE: 0 (</w:t>
            </w:r>
            <w:r>
              <w:rPr>
                <w:rFonts w:hint="eastAsia"/>
              </w:rPr>
              <w:t>None</w:t>
            </w:r>
            <w:r>
              <w:t>)</w:t>
            </w:r>
          </w:p>
        </w:tc>
      </w:tr>
    </w:tbl>
    <w:p w:rsidR="00443D3C" w:rsidRDefault="00443D3C" w:rsidP="00443D3C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443D3C" w:rsidTr="00713C17">
        <w:tc>
          <w:tcPr>
            <w:tcW w:w="1240" w:type="dxa"/>
          </w:tcPr>
          <w:p w:rsidR="00443D3C" w:rsidRDefault="00443D3C" w:rsidP="00713C17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443D3C" w:rsidRDefault="00443D3C" w:rsidP="00443D3C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443D3C" w:rsidRDefault="00443D3C" w:rsidP="00713C17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443D3C" w:rsidRDefault="00443D3C" w:rsidP="00713C17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443D3C" w:rsidRDefault="00443D3C" w:rsidP="00713C17">
            <w:pPr>
              <w:pStyle w:val="af2"/>
              <w:ind w:left="0"/>
            </w:pPr>
            <w:r>
              <w:t xml:space="preserve">LEN: 0 / </w:t>
            </w:r>
            <w:proofErr w:type="spellStart"/>
            <w:r>
              <w:t>nn</w:t>
            </w:r>
            <w:proofErr w:type="spellEnd"/>
          </w:p>
          <w:p w:rsidR="00443D3C" w:rsidRDefault="00443D3C" w:rsidP="00713C17">
            <w:pPr>
              <w:pStyle w:val="af2"/>
              <w:ind w:left="0"/>
            </w:pPr>
            <w:r>
              <w:t>VALUE: Error string</w:t>
            </w:r>
          </w:p>
        </w:tc>
      </w:tr>
    </w:tbl>
    <w:p w:rsidR="0032132E" w:rsidRDefault="00443D3C" w:rsidP="00443D3C">
      <w:pPr>
        <w:pStyle w:val="2"/>
      </w:pPr>
      <w:r>
        <w:rPr>
          <w:rFonts w:hint="eastAsia"/>
        </w:rPr>
        <w:t>TAGADD</w:t>
      </w:r>
    </w:p>
    <w:p w:rsidR="00443D3C" w:rsidRDefault="00443D3C" w:rsidP="009166BD">
      <w:pPr>
        <w:pStyle w:val="af2"/>
        <w:numPr>
          <w:ilvl w:val="0"/>
          <w:numId w:val="34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임의로 </w:t>
      </w:r>
      <w:r>
        <w:t>Tag</w:t>
      </w:r>
      <w:r>
        <w:rPr>
          <w:rFonts w:hint="eastAsia"/>
        </w:rPr>
        <w:t>정보를 추가할 경우 사용한다.</w:t>
      </w:r>
    </w:p>
    <w:p w:rsidR="00443D3C" w:rsidRDefault="00443D3C" w:rsidP="009166BD">
      <w:pPr>
        <w:pStyle w:val="af2"/>
        <w:numPr>
          <w:ilvl w:val="0"/>
          <w:numId w:val="34"/>
        </w:numPr>
      </w:pPr>
      <w:proofErr w:type="spellStart"/>
      <w:r>
        <w:t>Taglist</w:t>
      </w:r>
      <w:proofErr w:type="spellEnd"/>
      <w:r>
        <w:rPr>
          <w:rFonts w:hint="eastAsia"/>
        </w:rPr>
        <w:t xml:space="preserve">에 등록은 되지 않았지만 </w:t>
      </w:r>
      <w:r>
        <w:t>Event capture</w:t>
      </w:r>
      <w:r>
        <w:rPr>
          <w:rFonts w:hint="eastAsia"/>
        </w:rPr>
        <w:t xml:space="preserve">로 추가된 </w:t>
      </w:r>
      <w:r>
        <w:t>tag</w:t>
      </w:r>
      <w:r>
        <w:rPr>
          <w:rFonts w:hint="eastAsia"/>
        </w:rPr>
        <w:t>이다.</w:t>
      </w:r>
    </w:p>
    <w:p w:rsidR="00443D3C" w:rsidRDefault="00443D3C" w:rsidP="009166BD">
      <w:pPr>
        <w:pStyle w:val="af2"/>
        <w:numPr>
          <w:ilvl w:val="0"/>
          <w:numId w:val="34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proofErr w:type="spellStart"/>
      <w:r>
        <w:t>Taglist</w:t>
      </w:r>
      <w:proofErr w:type="spellEnd"/>
      <w:r>
        <w:t xml:space="preserve"> </w:t>
      </w:r>
      <w:r>
        <w:rPr>
          <w:rFonts w:hint="eastAsia"/>
        </w:rPr>
        <w:t>내용을 추가하는 경우 사용</w:t>
      </w:r>
    </w:p>
    <w:p w:rsidR="00443D3C" w:rsidRDefault="00713C17" w:rsidP="009166BD">
      <w:pPr>
        <w:pStyle w:val="af2"/>
        <w:numPr>
          <w:ilvl w:val="0"/>
          <w:numId w:val="34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</w:t>
      </w:r>
      <w:r>
        <w:t xml:space="preserve">TAGDOWN </w:t>
      </w:r>
      <w:r>
        <w:rPr>
          <w:rFonts w:hint="eastAsia"/>
        </w:rPr>
        <w:t>finish 일때처럼 동작한다.</w:t>
      </w:r>
    </w:p>
    <w:p w:rsidR="00713C17" w:rsidRDefault="00713C17" w:rsidP="00713C17">
      <w:pPr>
        <w:pStyle w:val="2"/>
      </w:pPr>
      <w:r>
        <w:rPr>
          <w:rFonts w:hint="eastAsia"/>
        </w:rPr>
        <w:t>TAGMOD</w:t>
      </w:r>
    </w:p>
    <w:p w:rsidR="00713C17" w:rsidRDefault="00713C17" w:rsidP="009166BD">
      <w:pPr>
        <w:pStyle w:val="af2"/>
        <w:numPr>
          <w:ilvl w:val="0"/>
          <w:numId w:val="35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proofErr w:type="spellStart"/>
      <w:r>
        <w:t>Malfunciton</w:t>
      </w:r>
      <w:proofErr w:type="spellEnd"/>
      <w:r>
        <w:rPr>
          <w:rFonts w:hint="eastAsia"/>
        </w:rPr>
        <w:t>을 실행하여 강제로 값을 바꿀 때 사용한다.</w:t>
      </w:r>
    </w:p>
    <w:p w:rsidR="00713C17" w:rsidRDefault="00713C17" w:rsidP="00713C17">
      <w:pPr>
        <w:pStyle w:val="2"/>
      </w:pPr>
      <w:r>
        <w:rPr>
          <w:rFonts w:hint="eastAsia"/>
        </w:rPr>
        <w:t>TAGDEL</w:t>
      </w:r>
    </w:p>
    <w:p w:rsidR="00713C17" w:rsidRDefault="00713C17" w:rsidP="009166BD">
      <w:pPr>
        <w:pStyle w:val="af2"/>
        <w:numPr>
          <w:ilvl w:val="0"/>
          <w:numId w:val="36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</w:t>
      </w:r>
      <w:proofErr w:type="spellStart"/>
      <w:r>
        <w:t>Taglist</w:t>
      </w:r>
      <w:proofErr w:type="spellEnd"/>
      <w:r>
        <w:rPr>
          <w:rFonts w:hint="eastAsia"/>
        </w:rPr>
        <w:t xml:space="preserve">에서 해당 </w:t>
      </w:r>
      <w:r>
        <w:t>Tag</w:t>
      </w:r>
      <w:r>
        <w:rPr>
          <w:rFonts w:hint="eastAsia"/>
        </w:rPr>
        <w:t>를 삭제할 때 사용한다.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7E34D2" w:rsidRDefault="007E34D2" w:rsidP="005C3369">
            <w:pPr>
              <w:pStyle w:val="af2"/>
              <w:ind w:left="0"/>
            </w:pPr>
            <w:r>
              <w:t xml:space="preserve">VALUE: </w:t>
            </w:r>
            <w:proofErr w:type="spellStart"/>
            <w:r>
              <w:t>taglist</w:t>
            </w:r>
            <w:proofErr w:type="spellEnd"/>
            <w:r>
              <w:t xml:space="preserve"> one line string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lastRenderedPageBreak/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LEN: 0 / </w:t>
            </w:r>
            <w:proofErr w:type="spellStart"/>
            <w:r>
              <w:t>nn</w:t>
            </w:r>
            <w:proofErr w:type="spellEnd"/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13C17" w:rsidRDefault="00DE1F0A" w:rsidP="007E34D2">
      <w:pPr>
        <w:pStyle w:val="2"/>
      </w:pPr>
      <w:r>
        <w:rPr>
          <w:rFonts w:hint="eastAsia"/>
        </w:rPr>
        <w:lastRenderedPageBreak/>
        <w:t>SAVE</w:t>
      </w:r>
    </w:p>
    <w:p w:rsidR="00DE1F0A" w:rsidRDefault="00C6574F" w:rsidP="009166BD">
      <w:pPr>
        <w:pStyle w:val="af2"/>
        <w:numPr>
          <w:ilvl w:val="0"/>
          <w:numId w:val="37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 에서 </w:t>
      </w:r>
      <w:r>
        <w:t xml:space="preserve">Snapshot </w:t>
      </w:r>
      <w:r>
        <w:rPr>
          <w:rFonts w:hint="eastAsia"/>
        </w:rPr>
        <w:t>save 메시지를 전송한다.</w:t>
      </w:r>
    </w:p>
    <w:p w:rsidR="00C6574F" w:rsidRDefault="00C6574F" w:rsidP="009166BD">
      <w:pPr>
        <w:pStyle w:val="af2"/>
        <w:numPr>
          <w:ilvl w:val="0"/>
          <w:numId w:val="37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save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7"/>
        </w:numPr>
      </w:pPr>
      <w:r>
        <w:t>Snapshot</w:t>
      </w:r>
      <w:r>
        <w:rPr>
          <w:rFonts w:hint="eastAsia"/>
        </w:rPr>
        <w:t xml:space="preserve">이 저장된 것이 확인되면 </w:t>
      </w:r>
      <w:proofErr w:type="spellStart"/>
      <w:r>
        <w:t>ARAInst</w:t>
      </w:r>
      <w:proofErr w:type="spellEnd"/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RESTORE</w:t>
      </w:r>
    </w:p>
    <w:p w:rsidR="007E34D2" w:rsidRDefault="007E34D2" w:rsidP="009166BD">
      <w:pPr>
        <w:pStyle w:val="af2"/>
        <w:numPr>
          <w:ilvl w:val="0"/>
          <w:numId w:val="38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>에서 Snapshot restore</w:t>
      </w:r>
      <w:r>
        <w:t xml:space="preserve">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8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</w:t>
      </w:r>
      <w:r>
        <w:t>Simulation Program</w:t>
      </w:r>
      <w:r>
        <w:rPr>
          <w:rFonts w:hint="eastAsia"/>
        </w:rPr>
        <w:t xml:space="preserve">에 </w:t>
      </w:r>
      <w:r>
        <w:t xml:space="preserve">Snapshot restore </w:t>
      </w:r>
      <w:r>
        <w:rPr>
          <w:rFonts w:hint="eastAsia"/>
        </w:rPr>
        <w:t>명령을 내린다.</w:t>
      </w:r>
    </w:p>
    <w:p w:rsidR="007E34D2" w:rsidRDefault="007E34D2" w:rsidP="009166BD">
      <w:pPr>
        <w:pStyle w:val="af2"/>
        <w:numPr>
          <w:ilvl w:val="0"/>
          <w:numId w:val="38"/>
        </w:numPr>
      </w:pPr>
      <w:r>
        <w:t>Snapshot</w:t>
      </w:r>
      <w:r>
        <w:rPr>
          <w:rFonts w:hint="eastAsia"/>
        </w:rPr>
        <w:t xml:space="preserve">이 로딩된 것이 확인되면 </w:t>
      </w:r>
      <w:proofErr w:type="spellStart"/>
      <w:r>
        <w:t>ARAInst</w:t>
      </w:r>
      <w:proofErr w:type="spellEnd"/>
      <w:r>
        <w:rPr>
          <w:rFonts w:hint="eastAsia"/>
        </w:rPr>
        <w:t>에 응답한다.</w:t>
      </w:r>
    </w:p>
    <w:p w:rsidR="00DE1F0A" w:rsidRDefault="00DE1F0A" w:rsidP="007E34D2">
      <w:pPr>
        <w:pStyle w:val="2"/>
      </w:pPr>
      <w:r>
        <w:t>DELETE</w:t>
      </w:r>
    </w:p>
    <w:p w:rsidR="00DE1F0A" w:rsidRDefault="007E34D2" w:rsidP="009166BD">
      <w:pPr>
        <w:pStyle w:val="af2"/>
        <w:numPr>
          <w:ilvl w:val="0"/>
          <w:numId w:val="39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</w:t>
      </w:r>
      <w:r>
        <w:t xml:space="preserve">Snapshot delete </w:t>
      </w:r>
      <w:r>
        <w:rPr>
          <w:rFonts w:hint="eastAsia"/>
        </w:rPr>
        <w:t>메시지를 전송한다.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는 </w:t>
      </w:r>
      <w:r>
        <w:t xml:space="preserve">snapshot </w:t>
      </w:r>
      <w:r>
        <w:rPr>
          <w:rFonts w:hint="eastAsia"/>
        </w:rPr>
        <w:t>파일을 삭제한다.</w:t>
      </w:r>
    </w:p>
    <w:p w:rsidR="007E34D2" w:rsidRDefault="007E34D2" w:rsidP="009166BD">
      <w:pPr>
        <w:pStyle w:val="af2"/>
        <w:numPr>
          <w:ilvl w:val="0"/>
          <w:numId w:val="39"/>
        </w:numPr>
      </w:pPr>
      <w:proofErr w:type="spellStart"/>
      <w:r>
        <w:t>ARAInst</w:t>
      </w:r>
      <w:proofErr w:type="spellEnd"/>
      <w:r>
        <w:rPr>
          <w:rFonts w:hint="eastAsia"/>
        </w:rPr>
        <w:t>에 응답한다.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20"/>
        <w:gridCol w:w="708"/>
        <w:gridCol w:w="6663"/>
      </w:tblGrid>
      <w:tr w:rsidR="007E34D2" w:rsidTr="005C3369">
        <w:tc>
          <w:tcPr>
            <w:tcW w:w="1220" w:type="dxa"/>
          </w:tcPr>
          <w:p w:rsidR="007E34D2" w:rsidRDefault="007E34D2" w:rsidP="007E34D2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20" w:type="dxa"/>
          </w:tcPr>
          <w:p w:rsidR="007E34D2" w:rsidRDefault="007E34D2" w:rsidP="005C3369">
            <w:pPr>
              <w:pStyle w:val="af2"/>
              <w:ind w:left="0"/>
            </w:pPr>
            <w:proofErr w:type="spellStart"/>
            <w:r>
              <w:rPr>
                <w:rFonts w:hint="eastAsia"/>
              </w:rPr>
              <w:t>ARAInst</w:t>
            </w:r>
            <w:proofErr w:type="spellEnd"/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7E34D2" w:rsidRDefault="007E34D2" w:rsidP="005C3369">
            <w:pPr>
              <w:pStyle w:val="af2"/>
              <w:ind w:left="0"/>
            </w:pPr>
            <w:r>
              <w:t>TYPE: Char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7E34D2" w:rsidRDefault="007E34D2" w:rsidP="005C3369">
            <w:pPr>
              <w:pStyle w:val="af2"/>
              <w:ind w:left="0"/>
            </w:pPr>
            <w:r>
              <w:t>VALUE: snapshot file path</w:t>
            </w:r>
          </w:p>
        </w:tc>
      </w:tr>
    </w:tbl>
    <w:p w:rsidR="007E34D2" w:rsidRDefault="007E34D2" w:rsidP="007E34D2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7E34D2" w:rsidTr="005C3369">
        <w:tc>
          <w:tcPr>
            <w:tcW w:w="1240" w:type="dxa"/>
          </w:tcPr>
          <w:p w:rsidR="007E34D2" w:rsidRDefault="007E34D2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7E34D2" w:rsidRDefault="007E34D2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None / Char</w:t>
            </w:r>
          </w:p>
          <w:p w:rsidR="007E34D2" w:rsidRDefault="007E34D2" w:rsidP="005C3369">
            <w:pPr>
              <w:pStyle w:val="af2"/>
              <w:ind w:left="0"/>
            </w:pPr>
            <w:r>
              <w:t xml:space="preserve">LEN: 0 / </w:t>
            </w:r>
            <w:proofErr w:type="spellStart"/>
            <w:r>
              <w:t>nn</w:t>
            </w:r>
            <w:proofErr w:type="spellEnd"/>
          </w:p>
          <w:p w:rsidR="007E34D2" w:rsidRDefault="007E34D2" w:rsidP="005C3369">
            <w:pPr>
              <w:pStyle w:val="af2"/>
              <w:ind w:left="0"/>
            </w:pPr>
            <w:r>
              <w:t>VALUE: Error string</w:t>
            </w:r>
          </w:p>
        </w:tc>
      </w:tr>
    </w:tbl>
    <w:p w:rsidR="007E34D2" w:rsidRDefault="00B61E7D" w:rsidP="00B61E7D">
      <w:pPr>
        <w:pStyle w:val="1"/>
      </w:pPr>
      <w:proofErr w:type="spellStart"/>
      <w:r>
        <w:rPr>
          <w:rFonts w:hint="eastAsia"/>
        </w:rPr>
        <w:lastRenderedPageBreak/>
        <w:t>SIMBridge</w:t>
      </w:r>
      <w:proofErr w:type="spellEnd"/>
      <w:r>
        <w:rPr>
          <w:rFonts w:hint="eastAsia"/>
        </w:rPr>
        <w:t>-to-</w:t>
      </w:r>
      <w:proofErr w:type="spellStart"/>
      <w:r>
        <w:rPr>
          <w:rFonts w:hint="eastAsia"/>
        </w:rPr>
        <w:t>SIMBridge</w:t>
      </w:r>
      <w:proofErr w:type="spellEnd"/>
    </w:p>
    <w:p w:rsidR="00B61E7D" w:rsidRDefault="00B61E7D" w:rsidP="00A47A09">
      <w:pPr>
        <w:pStyle w:val="2"/>
      </w:pPr>
      <w:r>
        <w:t>HELLO</w:t>
      </w:r>
    </w:p>
    <w:p w:rsidR="00B61E7D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 xml:space="preserve">Priority </w:t>
      </w:r>
      <w:r>
        <w:t>값은</w:t>
      </w:r>
      <w:r>
        <w:rPr>
          <w:rFonts w:hint="eastAsia"/>
        </w:rPr>
        <w:t xml:space="preserve"> 높은 </w:t>
      </w:r>
      <w:r>
        <w:t>SIMBridge#1</w:t>
      </w:r>
      <w:r>
        <w:rPr>
          <w:rFonts w:hint="eastAsia"/>
        </w:rPr>
        <w:t xml:space="preserve">이 낮은 </w:t>
      </w:r>
      <w:r>
        <w:t>SIMBridge#2</w:t>
      </w:r>
      <w:r>
        <w:rPr>
          <w:rFonts w:hint="eastAsia"/>
        </w:rPr>
        <w:t>로 접속을 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rPr>
          <w:rFonts w:hint="eastAsia"/>
        </w:rPr>
        <w:t>접속에 성공하면 SIMBridge#1</w:t>
      </w:r>
      <w:r>
        <w:t>은</w:t>
      </w:r>
      <w:r>
        <w:rPr>
          <w:rFonts w:hint="eastAsia"/>
        </w:rPr>
        <w:t xml:space="preserve"> </w:t>
      </w:r>
      <w:r>
        <w:t xml:space="preserve">HELLO 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r>
        <w:t>HELLO</w:t>
      </w:r>
      <w:r>
        <w:rPr>
          <w:rFonts w:hint="eastAsia"/>
        </w:rPr>
        <w:t xml:space="preserve">메시지를 수신한 </w:t>
      </w:r>
      <w:r>
        <w:t>SIMBridge#2</w:t>
      </w:r>
      <w:r>
        <w:rPr>
          <w:rFonts w:hint="eastAsia"/>
        </w:rPr>
        <w:t xml:space="preserve">는 </w:t>
      </w:r>
      <w:r>
        <w:t>HELLO</w:t>
      </w:r>
      <w:r>
        <w:rPr>
          <w:rFonts w:hint="eastAsia"/>
        </w:rPr>
        <w:t>메시지를 응답한다.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proofErr w:type="spellStart"/>
      <w:r>
        <w:rPr>
          <w:rFonts w:hint="eastAsia"/>
        </w:rPr>
        <w:t>A</w:t>
      </w:r>
      <w:r>
        <w:t>RAInst</w:t>
      </w:r>
      <w:proofErr w:type="spellEnd"/>
      <w:r>
        <w:rPr>
          <w:rFonts w:hint="eastAsia"/>
        </w:rPr>
        <w:t xml:space="preserve">에서 받은 정보와 </w:t>
      </w:r>
      <w:r>
        <w:t>SIMBridge#1</w:t>
      </w:r>
      <w:r>
        <w:rPr>
          <w:rFonts w:hint="eastAsia"/>
        </w:rPr>
        <w:t xml:space="preserve">이 송신한 정보가 다르면 </w:t>
      </w:r>
      <w:proofErr w:type="spellStart"/>
      <w:r>
        <w:t>ARAInst</w:t>
      </w:r>
      <w:proofErr w:type="spellEnd"/>
      <w:r>
        <w:rPr>
          <w:rFonts w:hint="eastAsia"/>
        </w:rPr>
        <w:t>에 E</w:t>
      </w:r>
      <w:r>
        <w:t>rror</w:t>
      </w:r>
      <w:r>
        <w:rPr>
          <w:rFonts w:hint="eastAsia"/>
        </w:rPr>
        <w:t>메시지를 전송한다.</w:t>
      </w:r>
    </w:p>
    <w:p w:rsidR="00A47A09" w:rsidRDefault="00A47A09" w:rsidP="009166BD">
      <w:pPr>
        <w:pStyle w:val="af2"/>
        <w:numPr>
          <w:ilvl w:val="0"/>
          <w:numId w:val="40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에서 받은 정보와 </w:t>
      </w:r>
      <w:r>
        <w:t>SIMBridge#2</w:t>
      </w:r>
      <w:r>
        <w:rPr>
          <w:rFonts w:hint="eastAsia"/>
        </w:rPr>
        <w:t xml:space="preserve">에서 받은 정보가 다르면 </w:t>
      </w:r>
      <w:proofErr w:type="spellStart"/>
      <w:r>
        <w:t>ARAInst</w:t>
      </w:r>
      <w:proofErr w:type="spellEnd"/>
      <w:r>
        <w:rPr>
          <w:rFonts w:hint="eastAsia"/>
        </w:rPr>
        <w:t xml:space="preserve">에 </w:t>
      </w:r>
      <w:r>
        <w:t xml:space="preserve">Error </w:t>
      </w:r>
      <w:r>
        <w:rPr>
          <w:rFonts w:hint="eastAsia"/>
        </w:rPr>
        <w:t>메시지를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20" w:type="dxa"/>
          </w:tcPr>
          <w:p w:rsidR="00A47A09" w:rsidRDefault="00A47A09" w:rsidP="00A47A0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20" w:type="dxa"/>
          </w:tcPr>
          <w:p w:rsidR="00A47A09" w:rsidRDefault="00A47A09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#!RS</w:t>
            </w:r>
          </w:p>
        </w:tc>
        <w:tc>
          <w:tcPr>
            <w:tcW w:w="666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 xml:space="preserve">1 </w:t>
            </w:r>
          </w:p>
          <w:p w:rsidR="00A47A09" w:rsidRDefault="00A47A09" w:rsidP="005C3369">
            <w:pPr>
              <w:pStyle w:val="af2"/>
              <w:ind w:left="0"/>
            </w:pPr>
            <w:r>
              <w:t>TYPE: Char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A47A09" w:rsidRDefault="00A47A09" w:rsidP="005C3369">
            <w:pPr>
              <w:pStyle w:val="af2"/>
              <w:ind w:left="0"/>
            </w:pPr>
            <w:r>
              <w:t xml:space="preserve">VALUE: </w:t>
            </w:r>
            <w:r>
              <w:rPr>
                <w:rFonts w:hint="eastAsia"/>
              </w:rPr>
              <w:t>Hostname</w:t>
            </w:r>
          </w:p>
        </w:tc>
      </w:tr>
    </w:tbl>
    <w:p w:rsidR="00A47A09" w:rsidRDefault="00A47A09" w:rsidP="00A47A09">
      <w:pPr>
        <w:pStyle w:val="af1"/>
      </w:pP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08"/>
        <w:gridCol w:w="6643"/>
      </w:tblGrid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A47A09" w:rsidTr="005C3369">
        <w:tc>
          <w:tcPr>
            <w:tcW w:w="1240" w:type="dxa"/>
          </w:tcPr>
          <w:p w:rsidR="00A47A09" w:rsidRDefault="00A47A09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#!RR</w:t>
            </w:r>
          </w:p>
        </w:tc>
        <w:tc>
          <w:tcPr>
            <w:tcW w:w="6643" w:type="dxa"/>
          </w:tcPr>
          <w:p w:rsidR="00A47A09" w:rsidRDefault="00A47A09" w:rsidP="005C3369">
            <w:pPr>
              <w:pStyle w:val="af2"/>
              <w:ind w:left="0"/>
            </w:pPr>
            <w:r>
              <w:rPr>
                <w:rFonts w:hint="eastAsia"/>
              </w:rPr>
              <w:t>NUM: 1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Char</w:t>
            </w:r>
          </w:p>
          <w:p w:rsidR="00A47A09" w:rsidRDefault="00A47A09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A47A09" w:rsidRDefault="00A47A09" w:rsidP="005C3369">
            <w:pPr>
              <w:pStyle w:val="af2"/>
              <w:ind w:left="0"/>
            </w:pPr>
            <w:r>
              <w:t>VALUE: Hostname</w:t>
            </w:r>
          </w:p>
        </w:tc>
      </w:tr>
    </w:tbl>
    <w:p w:rsidR="00B61E7D" w:rsidRDefault="00F1610C" w:rsidP="00F1610C">
      <w:pPr>
        <w:pStyle w:val="2"/>
      </w:pPr>
      <w:r>
        <w:rPr>
          <w:rFonts w:hint="eastAsia"/>
        </w:rPr>
        <w:t>CONFORM</w:t>
      </w:r>
    </w:p>
    <w:p w:rsidR="00F1610C" w:rsidRDefault="00F1610C" w:rsidP="009166BD">
      <w:pPr>
        <w:pStyle w:val="af2"/>
        <w:numPr>
          <w:ilvl w:val="0"/>
          <w:numId w:val="41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로부터 </w:t>
      </w:r>
      <w:r>
        <w:t>Tag</w:t>
      </w:r>
      <w:r>
        <w:rPr>
          <w:rFonts w:hint="eastAsia"/>
        </w:rPr>
        <w:t xml:space="preserve">정보를 다 받았으면 </w:t>
      </w:r>
      <w:r>
        <w:t>Simulation Program</w:t>
      </w:r>
      <w:r>
        <w:rPr>
          <w:rFonts w:hint="eastAsia"/>
        </w:rPr>
        <w:t xml:space="preserve">에 접속하여 </w:t>
      </w:r>
      <w:r>
        <w:t>Tag</w:t>
      </w:r>
      <w:r>
        <w:rPr>
          <w:rFonts w:hint="eastAsia"/>
        </w:rPr>
        <w:t>정보를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통신해야 할 각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 xml:space="preserve">에 Tag </w:t>
      </w:r>
      <w:proofErr w:type="gramStart"/>
      <w:r>
        <w:rPr>
          <w:rFonts w:hint="eastAsia"/>
        </w:rPr>
        <w:t>Name과  Value</w:t>
      </w:r>
      <w:proofErr w:type="gramEnd"/>
      <w:r>
        <w:rPr>
          <w:rFonts w:hint="eastAsia"/>
        </w:rPr>
        <w:t xml:space="preserve"> Type을 전송 </w:t>
      </w:r>
      <w:r>
        <w:t>(</w:t>
      </w:r>
      <w:r>
        <w:rPr>
          <w:rFonts w:hint="eastAsia"/>
        </w:rPr>
        <w:t>RO)한다.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수신한 </w:t>
      </w:r>
      <w:proofErr w:type="spellStart"/>
      <w:r>
        <w:t>SIMBridge</w:t>
      </w:r>
      <w:proofErr w:type="spellEnd"/>
      <w:r>
        <w:rPr>
          <w:rFonts w:hint="eastAsia"/>
        </w:rPr>
        <w:t xml:space="preserve">는 자신이 가진 Tag </w:t>
      </w:r>
      <w:r>
        <w:t>Name, Value Type, Ordering</w:t>
      </w:r>
      <w:r>
        <w:rPr>
          <w:rFonts w:hint="eastAsia"/>
        </w:rPr>
        <w:t>을 확인한다.</w:t>
      </w:r>
    </w:p>
    <w:p w:rsidR="00F1610C" w:rsidRDefault="00F1610C" w:rsidP="009166BD">
      <w:pPr>
        <w:pStyle w:val="af2"/>
        <w:numPr>
          <w:ilvl w:val="0"/>
          <w:numId w:val="41"/>
        </w:numPr>
      </w:pPr>
      <w:r>
        <w:rPr>
          <w:rFonts w:hint="eastAsia"/>
        </w:rPr>
        <w:t xml:space="preserve">오류가 있으면 </w:t>
      </w: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에 </w:t>
      </w:r>
      <w:r>
        <w:t>Error</w:t>
      </w:r>
      <w:r>
        <w:rPr>
          <w:rFonts w:hint="eastAsia"/>
        </w:rPr>
        <w:t>를 전송한다.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F1610C" w:rsidTr="005C3369">
        <w:tc>
          <w:tcPr>
            <w:tcW w:w="1220" w:type="dxa"/>
          </w:tcPr>
          <w:p w:rsidR="00F1610C" w:rsidRDefault="00F1610C" w:rsidP="005C3369"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F1610C" w:rsidTr="005C3369">
        <w:tc>
          <w:tcPr>
            <w:tcW w:w="1220" w:type="dxa"/>
          </w:tcPr>
          <w:p w:rsidR="00F1610C" w:rsidRDefault="00F1610C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63" w:type="dxa"/>
          </w:tcPr>
          <w:p w:rsidR="00F1610C" w:rsidRDefault="00F1610C" w:rsidP="005C3369">
            <w:pPr>
              <w:pStyle w:val="af2"/>
              <w:ind w:left="0"/>
            </w:pPr>
            <w:r>
              <w:rPr>
                <w:rFonts w:hint="eastAsia"/>
              </w:rPr>
              <w:t xml:space="preserve">NUM: </w:t>
            </w:r>
            <w:r>
              <w:t>N</w:t>
            </w:r>
          </w:p>
          <w:p w:rsidR="00F1610C" w:rsidRDefault="00F1610C" w:rsidP="005C3369">
            <w:pPr>
              <w:pStyle w:val="af2"/>
              <w:ind w:left="0"/>
            </w:pPr>
            <w:r>
              <w:lastRenderedPageBreak/>
              <w:t>TYPE: Char</w:t>
            </w:r>
          </w:p>
          <w:p w:rsidR="00F1610C" w:rsidRDefault="00F1610C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F1610C" w:rsidRDefault="00F1610C" w:rsidP="005C3369">
            <w:pPr>
              <w:pStyle w:val="af2"/>
              <w:ind w:left="0"/>
            </w:pPr>
            <w:r>
              <w:t xml:space="preserve">VALUE: </w:t>
            </w:r>
            <w:proofErr w:type="spellStart"/>
            <w:r>
              <w:rPr>
                <w:rFonts w:hint="eastAsia"/>
              </w:rPr>
              <w:t>Tagname</w:t>
            </w:r>
            <w:proofErr w:type="spellEnd"/>
            <w:r w:rsidR="00B82368">
              <w:t>,#</w:t>
            </w:r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61E7D" w:rsidRDefault="00B61E7D" w:rsidP="00B82368">
      <w:pPr>
        <w:pStyle w:val="2"/>
      </w:pPr>
      <w:r>
        <w:lastRenderedPageBreak/>
        <w:t>SEND</w:t>
      </w:r>
    </w:p>
    <w:p w:rsidR="00B61E7D" w:rsidRDefault="00B82368" w:rsidP="009166BD">
      <w:pPr>
        <w:pStyle w:val="af2"/>
        <w:numPr>
          <w:ilvl w:val="0"/>
          <w:numId w:val="42"/>
        </w:numPr>
      </w:pPr>
      <w:proofErr w:type="spellStart"/>
      <w:r>
        <w:rPr>
          <w:rFonts w:hint="eastAsia"/>
        </w:rPr>
        <w:t>ARAInst</w:t>
      </w:r>
      <w:proofErr w:type="spellEnd"/>
      <w:r>
        <w:rPr>
          <w:rFonts w:hint="eastAsia"/>
        </w:rPr>
        <w:t xml:space="preserve">로부터 </w:t>
      </w:r>
      <w:r>
        <w:t xml:space="preserve">SEND </w:t>
      </w:r>
      <w:r>
        <w:rPr>
          <w:rFonts w:hint="eastAsia"/>
        </w:rPr>
        <w:t xml:space="preserve">메시지를 받으면 Simulation Program의 </w:t>
      </w:r>
      <w:r>
        <w:t>Tag</w:t>
      </w:r>
      <w:r>
        <w:rPr>
          <w:rFonts w:hint="eastAsia"/>
        </w:rPr>
        <w:t>값을 읽는다.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전송해야 할 각 </w:t>
      </w: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로 Tag Value를 전송(RO)한다.</w:t>
      </w:r>
    </w:p>
    <w:p w:rsidR="00B82368" w:rsidRDefault="00B82368" w:rsidP="009166BD">
      <w:pPr>
        <w:pStyle w:val="af2"/>
        <w:numPr>
          <w:ilvl w:val="0"/>
          <w:numId w:val="42"/>
        </w:numPr>
      </w:pP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proofErr w:type="spellStart"/>
      <w:r>
        <w:t>SIMBridge</w:t>
      </w:r>
      <w:proofErr w:type="spellEnd"/>
      <w:r>
        <w:rPr>
          <w:rFonts w:hint="eastAsia"/>
        </w:rPr>
        <w:t xml:space="preserve">는 해당 값을 </w:t>
      </w:r>
      <w:r>
        <w:t>Simulation Program</w:t>
      </w:r>
      <w:r>
        <w:rPr>
          <w:rFonts w:hint="eastAsia"/>
        </w:rPr>
        <w:t xml:space="preserve">의 </w:t>
      </w:r>
      <w:r>
        <w:t>Tag</w:t>
      </w:r>
      <w:r>
        <w:rPr>
          <w:rFonts w:hint="eastAsia"/>
        </w:rPr>
        <w:t>에 쓴다.</w:t>
      </w:r>
    </w:p>
    <w:tbl>
      <w:tblPr>
        <w:tblStyle w:val="af5"/>
        <w:tblW w:w="8591" w:type="dxa"/>
        <w:tblInd w:w="760" w:type="dxa"/>
        <w:tblLook w:val="04A0" w:firstRow="1" w:lastRow="0" w:firstColumn="1" w:lastColumn="0" w:noHBand="0" w:noVBand="1"/>
      </w:tblPr>
      <w:tblGrid>
        <w:gridCol w:w="1240"/>
        <w:gridCol w:w="718"/>
        <w:gridCol w:w="6633"/>
      </w:tblGrid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Sender</w:t>
            </w:r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Argument</w:t>
            </w:r>
          </w:p>
        </w:tc>
      </w:tr>
      <w:tr w:rsidR="00B82368" w:rsidTr="005C3369">
        <w:tc>
          <w:tcPr>
            <w:tcW w:w="1240" w:type="dxa"/>
          </w:tcPr>
          <w:p w:rsidR="00B82368" w:rsidRDefault="00B82368" w:rsidP="005C3369">
            <w:pPr>
              <w:pStyle w:val="af2"/>
              <w:ind w:left="0"/>
            </w:pPr>
            <w:proofErr w:type="spellStart"/>
            <w:r>
              <w:t>SIMBridge</w:t>
            </w:r>
            <w:proofErr w:type="spellEnd"/>
          </w:p>
        </w:tc>
        <w:tc>
          <w:tcPr>
            <w:tcW w:w="708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#!RO</w:t>
            </w:r>
          </w:p>
        </w:tc>
        <w:tc>
          <w:tcPr>
            <w:tcW w:w="6643" w:type="dxa"/>
          </w:tcPr>
          <w:p w:rsidR="00B82368" w:rsidRDefault="00B82368" w:rsidP="005C3369">
            <w:pPr>
              <w:pStyle w:val="af2"/>
              <w:ind w:left="0"/>
            </w:pPr>
            <w:r>
              <w:rPr>
                <w:rFonts w:hint="eastAsia"/>
              </w:rPr>
              <w:t>NUM: NN</w:t>
            </w:r>
          </w:p>
          <w:p w:rsidR="00B82368" w:rsidRDefault="00B82368" w:rsidP="005C3369">
            <w:pPr>
              <w:pStyle w:val="af2"/>
              <w:ind w:left="0"/>
            </w:pPr>
            <w:r>
              <w:t xml:space="preserve">TYPE: </w:t>
            </w:r>
            <w:r>
              <w:rPr>
                <w:rFonts w:hint="eastAsia"/>
              </w:rPr>
              <w:t>Any</w:t>
            </w:r>
          </w:p>
          <w:p w:rsidR="00B82368" w:rsidRDefault="00B82368" w:rsidP="005C3369">
            <w:pPr>
              <w:pStyle w:val="af2"/>
              <w:ind w:left="0"/>
            </w:pPr>
            <w:r>
              <w:t xml:space="preserve">LEN: </w:t>
            </w:r>
            <w:proofErr w:type="spellStart"/>
            <w:r>
              <w:t>nn</w:t>
            </w:r>
            <w:proofErr w:type="spellEnd"/>
          </w:p>
          <w:p w:rsidR="00B82368" w:rsidRDefault="00B82368" w:rsidP="005C3369">
            <w:pPr>
              <w:pStyle w:val="af2"/>
              <w:ind w:left="0"/>
            </w:pPr>
            <w:r>
              <w:t xml:space="preserve">VALUE: Any * </w:t>
            </w:r>
            <w:proofErr w:type="spellStart"/>
            <w:r>
              <w:t>nn</w:t>
            </w:r>
            <w:proofErr w:type="spellEnd"/>
          </w:p>
          <w:p w:rsidR="00B82368" w:rsidRDefault="00B82368" w:rsidP="005C3369">
            <w:pPr>
              <w:pStyle w:val="af2"/>
              <w:ind w:left="0"/>
            </w:pPr>
            <w:r>
              <w:t>… repeat</w:t>
            </w:r>
          </w:p>
        </w:tc>
      </w:tr>
    </w:tbl>
    <w:p w:rsidR="00B82368" w:rsidRDefault="006423AE" w:rsidP="006423AE">
      <w:pPr>
        <w:pStyle w:val="1"/>
      </w:pPr>
      <w:proofErr w:type="spellStart"/>
      <w:r>
        <w:rPr>
          <w:rFonts w:hint="eastAsia"/>
        </w:rPr>
        <w:t>SIMBridge</w:t>
      </w:r>
      <w:proofErr w:type="spellEnd"/>
      <w:r>
        <w:rPr>
          <w:rFonts w:hint="eastAsia"/>
        </w:rPr>
        <w:t>-to-</w:t>
      </w:r>
      <w:proofErr w:type="spellStart"/>
      <w:r>
        <w:rPr>
          <w:rFonts w:hint="eastAsia"/>
        </w:rPr>
        <w:t>Dummy.TCP</w:t>
      </w:r>
      <w:proofErr w:type="spellEnd"/>
    </w:p>
    <w:p w:rsidR="006423AE" w:rsidRDefault="006423AE" w:rsidP="006423AE">
      <w:pPr>
        <w:pStyle w:val="2"/>
      </w:pPr>
      <w:r>
        <w:rPr>
          <w:rFonts w:hint="eastAsia"/>
        </w:rPr>
        <w:t>Tag Add</w:t>
      </w:r>
    </w:p>
    <w:p w:rsidR="005C3369" w:rsidRDefault="006423AE" w:rsidP="005C3369">
      <w:pPr>
        <w:pStyle w:val="af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 xml:space="preserve">Simulation Program에 통신을 위한 </w:t>
      </w:r>
      <w:r>
        <w:t>Tag</w:t>
      </w:r>
      <w:r>
        <w:rPr>
          <w:rFonts w:hint="eastAsia"/>
        </w:rPr>
        <w:t>를 등록한다.</w:t>
      </w:r>
      <w:bookmarkStart w:id="0" w:name="_GoBack"/>
      <w:bookmarkEnd w:id="0"/>
    </w:p>
    <w:p w:rsidR="006423AE" w:rsidRDefault="006423AE" w:rsidP="006423AE">
      <w:pPr>
        <w:pStyle w:val="2"/>
      </w:pPr>
      <w:r>
        <w:t>Tag Delete</w:t>
      </w:r>
    </w:p>
    <w:p w:rsidR="006423AE" w:rsidRDefault="006423AE" w:rsidP="009166BD">
      <w:pPr>
        <w:pStyle w:val="af2"/>
        <w:numPr>
          <w:ilvl w:val="0"/>
          <w:numId w:val="44"/>
        </w:numPr>
      </w:pPr>
      <w:r>
        <w:rPr>
          <w:rFonts w:hint="eastAsia"/>
        </w:rPr>
        <w:t xml:space="preserve">등록한 </w:t>
      </w:r>
      <w:r>
        <w:t>Tag</w:t>
      </w:r>
      <w:r>
        <w:rPr>
          <w:rFonts w:hint="eastAsia"/>
        </w:rPr>
        <w:t>를 삭제한다.</w:t>
      </w:r>
    </w:p>
    <w:p w:rsidR="00360780" w:rsidRDefault="006423AE" w:rsidP="006423AE">
      <w:pPr>
        <w:pStyle w:val="2"/>
      </w:pPr>
      <w:r>
        <w:t>Tag Read</w:t>
      </w:r>
    </w:p>
    <w:p w:rsidR="006423AE" w:rsidRDefault="006423AE" w:rsidP="009166BD">
      <w:pPr>
        <w:pStyle w:val="af2"/>
        <w:numPr>
          <w:ilvl w:val="0"/>
          <w:numId w:val="45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의 값을 읽는다.</w:t>
      </w:r>
    </w:p>
    <w:p w:rsidR="006423AE" w:rsidRDefault="006423AE" w:rsidP="006423AE">
      <w:pPr>
        <w:pStyle w:val="2"/>
      </w:pPr>
      <w:r>
        <w:t>Tag Write</w:t>
      </w:r>
    </w:p>
    <w:p w:rsidR="006423AE" w:rsidRDefault="006423AE" w:rsidP="009166BD">
      <w:pPr>
        <w:pStyle w:val="af2"/>
        <w:numPr>
          <w:ilvl w:val="0"/>
          <w:numId w:val="46"/>
        </w:numPr>
      </w:pPr>
      <w:r>
        <w:rPr>
          <w:rFonts w:hint="eastAsia"/>
        </w:rPr>
        <w:t xml:space="preserve">등록된 </w:t>
      </w:r>
      <w:r>
        <w:t>Tag</w:t>
      </w:r>
      <w:r>
        <w:rPr>
          <w:rFonts w:hint="eastAsia"/>
        </w:rPr>
        <w:t>에 값을 쓴다.</w:t>
      </w:r>
    </w:p>
    <w:p w:rsidR="006423AE" w:rsidRDefault="006423AE" w:rsidP="00F22886">
      <w:pPr>
        <w:pStyle w:val="2"/>
      </w:pPr>
      <w:r>
        <w:lastRenderedPageBreak/>
        <w:t xml:space="preserve">Snapshot </w:t>
      </w:r>
      <w:r>
        <w:rPr>
          <w:rFonts w:hint="eastAsia"/>
        </w:rPr>
        <w:t>Save</w:t>
      </w:r>
    </w:p>
    <w:p w:rsidR="00F22886" w:rsidRDefault="00F22886" w:rsidP="009166BD">
      <w:pPr>
        <w:pStyle w:val="af2"/>
        <w:numPr>
          <w:ilvl w:val="0"/>
          <w:numId w:val="47"/>
        </w:numPr>
      </w:pPr>
      <w:r>
        <w:rPr>
          <w:rFonts w:hint="eastAsia"/>
        </w:rPr>
        <w:t xml:space="preserve">Simulation Time과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파일에 저장한다.</w:t>
      </w:r>
    </w:p>
    <w:p w:rsidR="006423AE" w:rsidRDefault="005C3369" w:rsidP="00F22886">
      <w:pPr>
        <w:pStyle w:val="2"/>
      </w:pPr>
      <w:r>
        <w:t xml:space="preserve">Snapshot </w:t>
      </w:r>
      <w:r>
        <w:rPr>
          <w:rFonts w:hint="eastAsia"/>
        </w:rPr>
        <w:t>Load</w:t>
      </w:r>
    </w:p>
    <w:p w:rsidR="00F22886" w:rsidRDefault="00F22886" w:rsidP="009166BD">
      <w:pPr>
        <w:pStyle w:val="af2"/>
        <w:numPr>
          <w:ilvl w:val="0"/>
          <w:numId w:val="48"/>
        </w:numPr>
      </w:pPr>
      <w:r>
        <w:rPr>
          <w:rFonts w:hint="eastAsia"/>
        </w:rPr>
        <w:t xml:space="preserve">파일로부터 </w:t>
      </w:r>
      <w:r>
        <w:t>Simulation Time</w:t>
      </w:r>
      <w:r>
        <w:rPr>
          <w:rFonts w:hint="eastAsia"/>
        </w:rPr>
        <w:t>과 변수 값을 읽어온다.</w:t>
      </w:r>
    </w:p>
    <w:p w:rsidR="006423AE" w:rsidRDefault="006423AE" w:rsidP="00F22886">
      <w:pPr>
        <w:pStyle w:val="2"/>
      </w:pPr>
      <w:r>
        <w:t xml:space="preserve">Snapshot </w:t>
      </w:r>
      <w:r w:rsidR="005C3369">
        <w:t>Remove</w:t>
      </w:r>
    </w:p>
    <w:p w:rsidR="00F22886" w:rsidRDefault="00F22886" w:rsidP="009166BD">
      <w:pPr>
        <w:pStyle w:val="af2"/>
        <w:numPr>
          <w:ilvl w:val="0"/>
          <w:numId w:val="49"/>
        </w:numPr>
      </w:pPr>
      <w:r>
        <w:rPr>
          <w:rFonts w:hint="eastAsia"/>
        </w:rPr>
        <w:t>Snapshot 파일을 삭제한다.</w:t>
      </w:r>
    </w:p>
    <w:p w:rsidR="00F22886" w:rsidRDefault="00F22886" w:rsidP="00F22886"/>
    <w:p w:rsidR="006423AE" w:rsidRDefault="00FC55F6" w:rsidP="00397994">
      <w:pPr>
        <w:pStyle w:val="a3"/>
      </w:pPr>
      <w:r>
        <w:rPr>
          <w:rFonts w:hint="eastAsia"/>
        </w:rPr>
        <w:t>Program Design</w:t>
      </w:r>
    </w:p>
    <w:p w:rsidR="00D8395D" w:rsidRDefault="00D8395D" w:rsidP="009166BD">
      <w:pPr>
        <w:pStyle w:val="1"/>
        <w:numPr>
          <w:ilvl w:val="0"/>
          <w:numId w:val="50"/>
        </w:numPr>
      </w:pPr>
      <w:proofErr w:type="spellStart"/>
      <w:r>
        <w:t>SIMBridge</w:t>
      </w:r>
      <w:proofErr w:type="spellEnd"/>
      <w:r>
        <w:t xml:space="preserve"> </w:t>
      </w:r>
    </w:p>
    <w:p w:rsidR="00D8395D" w:rsidRDefault="00D8395D" w:rsidP="00397994">
      <w:pPr>
        <w:pStyle w:val="2"/>
      </w:pPr>
      <w:r>
        <w:t xml:space="preserve">Read Only </w:t>
      </w:r>
      <w:r w:rsidR="00397994">
        <w:t xml:space="preserve">Tags </w:t>
      </w:r>
      <w:r>
        <w:t>(for Send)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612"/>
      </w:tblGrid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D8395D">
            <w:pPr>
              <w:jc w:val="center"/>
            </w:pPr>
            <w:proofErr w:type="spellStart"/>
            <w:r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1134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D8395D" w:rsidRDefault="00D8395D" w:rsidP="00D8395D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2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  <w:tr w:rsidR="00D8395D" w:rsidTr="00D8395D">
        <w:trPr>
          <w:trHeight w:val="319"/>
        </w:trPr>
        <w:tc>
          <w:tcPr>
            <w:tcW w:w="1271" w:type="dxa"/>
          </w:tcPr>
          <w:p w:rsidR="00D8395D" w:rsidRDefault="00D8395D" w:rsidP="006423AE"/>
        </w:tc>
        <w:tc>
          <w:tcPr>
            <w:tcW w:w="1134" w:type="dxa"/>
          </w:tcPr>
          <w:p w:rsidR="00D8395D" w:rsidRDefault="00D8395D" w:rsidP="006423AE"/>
        </w:tc>
        <w:tc>
          <w:tcPr>
            <w:tcW w:w="1612" w:type="dxa"/>
          </w:tcPr>
          <w:p w:rsidR="00D8395D" w:rsidRDefault="00D8395D" w:rsidP="006423AE"/>
        </w:tc>
      </w:tr>
    </w:tbl>
    <w:p w:rsidR="00397994" w:rsidRDefault="00397994" w:rsidP="009166BD">
      <w:pPr>
        <w:pStyle w:val="af2"/>
        <w:numPr>
          <w:ilvl w:val="0"/>
          <w:numId w:val="51"/>
        </w:numPr>
      </w:pPr>
      <w:proofErr w:type="spellStart"/>
      <w:r>
        <w:t>T</w:t>
      </w:r>
      <w:r>
        <w:rPr>
          <w:rFonts w:hint="eastAsia"/>
        </w:rPr>
        <w:t>agname</w:t>
      </w:r>
      <w:proofErr w:type="spellEnd"/>
      <w:r>
        <w:rPr>
          <w:rFonts w:hint="eastAsia"/>
        </w:rPr>
        <w:t xml:space="preserve">은 </w:t>
      </w:r>
      <w:r>
        <w:t>Simulation Program</w:t>
      </w:r>
      <w:r>
        <w:rPr>
          <w:rFonts w:hint="eastAsia"/>
        </w:rPr>
        <w:t xml:space="preserve">에 등록된 </w:t>
      </w:r>
      <w:r w:rsidR="003B7D6E">
        <w:rPr>
          <w:rFonts w:hint="eastAsia"/>
        </w:rPr>
        <w:t>이름이다.</w:t>
      </w:r>
    </w:p>
    <w:p w:rsidR="003B7D6E" w:rsidRDefault="003B7D6E" w:rsidP="009166BD">
      <w:pPr>
        <w:pStyle w:val="af2"/>
        <w:numPr>
          <w:ilvl w:val="0"/>
          <w:numId w:val="51"/>
        </w:numPr>
      </w:pPr>
      <w:r>
        <w:t>Typ</w:t>
      </w:r>
      <w:r>
        <w:rPr>
          <w:rFonts w:hint="eastAsia"/>
        </w:rPr>
        <w:t>e은 변수의 형이다.</w:t>
      </w:r>
    </w:p>
    <w:p w:rsidR="00397994" w:rsidRDefault="00397994" w:rsidP="009166BD">
      <w:pPr>
        <w:pStyle w:val="af2"/>
        <w:numPr>
          <w:ilvl w:val="0"/>
          <w:numId w:val="51"/>
        </w:numPr>
      </w:pPr>
      <w:r>
        <w:t>V</w:t>
      </w:r>
      <w:r>
        <w:rPr>
          <w:rFonts w:hint="eastAsia"/>
        </w:rPr>
        <w:t xml:space="preserve">alue 는 </w:t>
      </w:r>
      <w:r>
        <w:t>Simulation Program</w:t>
      </w:r>
      <w:r>
        <w:rPr>
          <w:rFonts w:hint="eastAsia"/>
        </w:rPr>
        <w:t>에서 읽은 값이다.</w:t>
      </w:r>
    </w:p>
    <w:p w:rsidR="00D8395D" w:rsidRDefault="00397994" w:rsidP="00397994">
      <w:pPr>
        <w:pStyle w:val="2"/>
      </w:pPr>
      <w:r>
        <w:rPr>
          <w:rFonts w:hint="eastAsia"/>
        </w:rPr>
        <w:t xml:space="preserve">Read Write Tags (For </w:t>
      </w:r>
      <w:r>
        <w:t>Receive</w:t>
      </w:r>
      <w:r>
        <w:rPr>
          <w:rFonts w:hint="eastAsia"/>
        </w:rPr>
        <w:t>)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134"/>
        <w:gridCol w:w="1612"/>
        <w:gridCol w:w="1612"/>
      </w:tblGrid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>
            <w:pPr>
              <w:jc w:val="center"/>
            </w:pPr>
            <w:proofErr w:type="spellStart"/>
            <w:r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1134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t xml:space="preserve">Read </w:t>
            </w:r>
            <w:r>
              <w:rPr>
                <w:rFonts w:hint="eastAsia"/>
              </w:rPr>
              <w:t>value</w:t>
            </w:r>
          </w:p>
        </w:tc>
        <w:tc>
          <w:tcPr>
            <w:tcW w:w="1612" w:type="dxa"/>
          </w:tcPr>
          <w:p w:rsidR="00397994" w:rsidRDefault="00397994" w:rsidP="005C3369">
            <w:pPr>
              <w:jc w:val="center"/>
            </w:pPr>
            <w:r>
              <w:rPr>
                <w:rFonts w:hint="eastAsia"/>
              </w:rPr>
              <w:t>Write value</w:t>
            </w:r>
          </w:p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2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  <w:tr w:rsidR="00397994" w:rsidTr="003B7D6E">
        <w:trPr>
          <w:trHeight w:val="319"/>
        </w:trPr>
        <w:tc>
          <w:tcPr>
            <w:tcW w:w="1271" w:type="dxa"/>
          </w:tcPr>
          <w:p w:rsidR="00397994" w:rsidRDefault="00397994" w:rsidP="005C3369"/>
        </w:tc>
        <w:tc>
          <w:tcPr>
            <w:tcW w:w="1134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  <w:tc>
          <w:tcPr>
            <w:tcW w:w="1612" w:type="dxa"/>
          </w:tcPr>
          <w:p w:rsidR="00397994" w:rsidRDefault="00397994" w:rsidP="005C3369"/>
        </w:tc>
      </w:tr>
    </w:tbl>
    <w:p w:rsidR="003B7D6E" w:rsidRDefault="003B7D6E" w:rsidP="009166BD">
      <w:pPr>
        <w:pStyle w:val="af2"/>
        <w:numPr>
          <w:ilvl w:val="0"/>
          <w:numId w:val="52"/>
        </w:numPr>
      </w:pPr>
      <w:proofErr w:type="spellStart"/>
      <w:r>
        <w:t>T</w:t>
      </w:r>
      <w:r>
        <w:rPr>
          <w:rFonts w:hint="eastAsia"/>
        </w:rPr>
        <w:t>agname</w:t>
      </w:r>
      <w:proofErr w:type="spellEnd"/>
      <w:r>
        <w:rPr>
          <w:rFonts w:hint="eastAsia"/>
        </w:rPr>
        <w:t xml:space="preserve">은 </w:t>
      </w:r>
      <w:r>
        <w:t>Simulation Program</w:t>
      </w:r>
      <w:r>
        <w:rPr>
          <w:rFonts w:hint="eastAsia"/>
        </w:rPr>
        <w:t>에 등록된 이름이다.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lastRenderedPageBreak/>
        <w:t>Typ</w:t>
      </w:r>
      <w:r>
        <w:rPr>
          <w:rFonts w:hint="eastAsia"/>
        </w:rPr>
        <w:t>e은 변수의 형이다.</w:t>
      </w:r>
    </w:p>
    <w:p w:rsidR="003B7D6E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Read value 는 </w:t>
      </w:r>
      <w:r>
        <w:t>Simulation Program</w:t>
      </w:r>
      <w:r>
        <w:rPr>
          <w:rFonts w:hint="eastAsia"/>
        </w:rPr>
        <w:t>에서 읽은 값이다.</w:t>
      </w:r>
    </w:p>
    <w:p w:rsidR="00397994" w:rsidRDefault="003B7D6E" w:rsidP="009166BD">
      <w:pPr>
        <w:pStyle w:val="af2"/>
        <w:numPr>
          <w:ilvl w:val="0"/>
          <w:numId w:val="52"/>
        </w:numPr>
      </w:pPr>
      <w:r>
        <w:rPr>
          <w:rFonts w:hint="eastAsia"/>
        </w:rPr>
        <w:t xml:space="preserve">Write value은 다른 </w:t>
      </w:r>
      <w:proofErr w:type="spellStart"/>
      <w:r>
        <w:t>SIMBridge</w:t>
      </w:r>
      <w:proofErr w:type="spellEnd"/>
      <w:r>
        <w:rPr>
          <w:rFonts w:hint="eastAsia"/>
        </w:rPr>
        <w:t xml:space="preserve">또는 </w:t>
      </w:r>
      <w:proofErr w:type="spellStart"/>
      <w:r>
        <w:t>ARAInst</w:t>
      </w:r>
      <w:proofErr w:type="spellEnd"/>
      <w:r>
        <w:rPr>
          <w:rFonts w:hint="eastAsia"/>
        </w:rPr>
        <w:t>에서 받은 값이다.</w:t>
      </w:r>
    </w:p>
    <w:p w:rsidR="003B7D6E" w:rsidRDefault="003B7D6E" w:rsidP="008A7280">
      <w:pPr>
        <w:pStyle w:val="2"/>
      </w:pPr>
      <w:r>
        <w:t>S</w:t>
      </w:r>
      <w:r>
        <w:rPr>
          <w:rFonts w:hint="eastAsia"/>
        </w:rPr>
        <w:t xml:space="preserve">end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>
            <w:pPr>
              <w:jc w:val="center"/>
            </w:pPr>
            <w:proofErr w:type="spellStart"/>
            <w:r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1208" w:type="dxa"/>
          </w:tcPr>
          <w:p w:rsidR="003B7D6E" w:rsidRDefault="003B7D6E" w:rsidP="003B7D6E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  <w:proofErr w:type="spellEnd"/>
          </w:p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2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  <w:tr w:rsidR="003B7D6E" w:rsidTr="008A7280">
        <w:trPr>
          <w:trHeight w:val="319"/>
        </w:trPr>
        <w:tc>
          <w:tcPr>
            <w:tcW w:w="1271" w:type="dxa"/>
          </w:tcPr>
          <w:p w:rsidR="003B7D6E" w:rsidRDefault="003B7D6E" w:rsidP="003B7D6E"/>
        </w:tc>
        <w:tc>
          <w:tcPr>
            <w:tcW w:w="1208" w:type="dxa"/>
          </w:tcPr>
          <w:p w:rsidR="003B7D6E" w:rsidRDefault="003B7D6E" w:rsidP="003B7D6E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t>각</w:t>
      </w:r>
      <w:r>
        <w:rPr>
          <w:rFonts w:hint="eastAsia"/>
        </w:rPr>
        <w:t xml:space="preserve"> </w:t>
      </w: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 xml:space="preserve">패킷을 </w:t>
      </w:r>
      <w:proofErr w:type="spellStart"/>
      <w:r>
        <w:rPr>
          <w:rFonts w:hint="eastAsia"/>
        </w:rPr>
        <w:t>인코딩하기</w:t>
      </w:r>
      <w:proofErr w:type="spellEnd"/>
      <w:r>
        <w:rPr>
          <w:rFonts w:hint="eastAsia"/>
        </w:rPr>
        <w:t xml:space="preserve"> 위해 사용한다.</w:t>
      </w:r>
    </w:p>
    <w:p w:rsidR="003B7D6E" w:rsidRDefault="003B7D6E" w:rsidP="009166BD">
      <w:pPr>
        <w:pStyle w:val="af2"/>
        <w:numPr>
          <w:ilvl w:val="0"/>
          <w:numId w:val="53"/>
        </w:numPr>
      </w:pPr>
      <w:proofErr w:type="spellStart"/>
      <w:r>
        <w:t>T</w:t>
      </w:r>
      <w:r>
        <w:rPr>
          <w:rFonts w:hint="eastAsia"/>
        </w:rPr>
        <w:t>agname</w:t>
      </w:r>
      <w:proofErr w:type="spellEnd"/>
      <w:r>
        <w:rPr>
          <w:rFonts w:hint="eastAsia"/>
        </w:rPr>
        <w:t xml:space="preserve"> 은 </w:t>
      </w:r>
      <w:r w:rsidR="008A7280">
        <w:rPr>
          <w:rFonts w:hint="eastAsia"/>
        </w:rPr>
        <w:t xml:space="preserve">대상 </w:t>
      </w:r>
      <w:proofErr w:type="spellStart"/>
      <w:r w:rsidR="008A7280">
        <w:t>SIMBridge</w:t>
      </w:r>
      <w:proofErr w:type="spellEnd"/>
      <w:r w:rsidR="008A7280">
        <w:rPr>
          <w:rFonts w:hint="eastAsia"/>
        </w:rPr>
        <w:t xml:space="preserve">의 </w:t>
      </w:r>
      <w:r w:rsidR="008A7280">
        <w:t xml:space="preserve">tag </w:t>
      </w:r>
      <w:r w:rsidR="008A7280"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>는 연결되는 read only tags의 index 이다.</w:t>
      </w:r>
    </w:p>
    <w:p w:rsidR="008A7280" w:rsidRDefault="008A7280" w:rsidP="008A7280">
      <w:pPr>
        <w:pStyle w:val="2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</w:t>
      </w:r>
      <w:r>
        <w:t>Tags</w:t>
      </w:r>
    </w:p>
    <w:tbl>
      <w:tblPr>
        <w:tblStyle w:val="af5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1208"/>
      </w:tblGrid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agname</w:t>
            </w:r>
            <w:proofErr w:type="spellEnd"/>
          </w:p>
        </w:tc>
        <w:tc>
          <w:tcPr>
            <w:tcW w:w="1208" w:type="dxa"/>
          </w:tcPr>
          <w:p w:rsidR="008A7280" w:rsidRDefault="008A7280" w:rsidP="005C3369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ag_</w:t>
            </w:r>
            <w:r>
              <w:t>index</w:t>
            </w:r>
            <w:proofErr w:type="spellEnd"/>
          </w:p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2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  <w:tr w:rsidR="008A7280" w:rsidTr="005C3369">
        <w:trPr>
          <w:trHeight w:val="319"/>
        </w:trPr>
        <w:tc>
          <w:tcPr>
            <w:tcW w:w="1271" w:type="dxa"/>
          </w:tcPr>
          <w:p w:rsidR="008A7280" w:rsidRDefault="008A7280" w:rsidP="005C3369"/>
        </w:tc>
        <w:tc>
          <w:tcPr>
            <w:tcW w:w="1208" w:type="dxa"/>
          </w:tcPr>
          <w:p w:rsidR="008A7280" w:rsidRDefault="008A7280" w:rsidP="005C3369"/>
        </w:tc>
      </w:tr>
    </w:tbl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 xml:space="preserve">수신해야 할 </w:t>
      </w:r>
      <w:proofErr w:type="spellStart"/>
      <w:r>
        <w:t>SIMBridge</w:t>
      </w:r>
      <w:proofErr w:type="spellEnd"/>
      <w:r>
        <w:t xml:space="preserve"> </w:t>
      </w:r>
      <w:r>
        <w:rPr>
          <w:rFonts w:hint="eastAsia"/>
        </w:rPr>
        <w:t>마다 하나씩 생성한다.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rPr>
          <w:rFonts w:hint="eastAsia"/>
        </w:rPr>
        <w:t xml:space="preserve">패킷을 </w:t>
      </w:r>
      <w:proofErr w:type="spellStart"/>
      <w:r>
        <w:rPr>
          <w:rFonts w:hint="eastAsia"/>
        </w:rPr>
        <w:t>디코딩하여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저장하기위해</w:t>
      </w:r>
      <w:proofErr w:type="spellEnd"/>
      <w:r>
        <w:rPr>
          <w:rFonts w:hint="eastAsia"/>
        </w:rPr>
        <w:t xml:space="preserve"> 사용한다.</w:t>
      </w:r>
    </w:p>
    <w:p w:rsidR="008A7280" w:rsidRDefault="008A7280" w:rsidP="009166BD">
      <w:pPr>
        <w:pStyle w:val="af2"/>
        <w:numPr>
          <w:ilvl w:val="0"/>
          <w:numId w:val="53"/>
        </w:numPr>
      </w:pPr>
      <w:proofErr w:type="spellStart"/>
      <w:r>
        <w:t>T</w:t>
      </w:r>
      <w:r>
        <w:rPr>
          <w:rFonts w:hint="eastAsia"/>
        </w:rPr>
        <w:t>agname</w:t>
      </w:r>
      <w:proofErr w:type="spellEnd"/>
      <w:r>
        <w:rPr>
          <w:rFonts w:hint="eastAsia"/>
        </w:rPr>
        <w:t xml:space="preserve"> 은 대상 </w:t>
      </w:r>
      <w:proofErr w:type="spellStart"/>
      <w:r>
        <w:t>SIMBridge</w:t>
      </w:r>
      <w:proofErr w:type="spellEnd"/>
      <w:r>
        <w:rPr>
          <w:rFonts w:hint="eastAsia"/>
        </w:rPr>
        <w:t xml:space="preserve">의 </w:t>
      </w:r>
      <w:r>
        <w:t xml:space="preserve">tag </w:t>
      </w:r>
      <w:r>
        <w:rPr>
          <w:rFonts w:hint="eastAsia"/>
        </w:rPr>
        <w:t>이름이다.</w:t>
      </w:r>
    </w:p>
    <w:p w:rsidR="008A7280" w:rsidRDefault="008A7280" w:rsidP="009166BD">
      <w:pPr>
        <w:pStyle w:val="af2"/>
        <w:numPr>
          <w:ilvl w:val="0"/>
          <w:numId w:val="53"/>
        </w:numPr>
      </w:pPr>
      <w:r>
        <w:t>Tag index</w:t>
      </w:r>
      <w:r>
        <w:rPr>
          <w:rFonts w:hint="eastAsia"/>
        </w:rPr>
        <w:t xml:space="preserve">는 연결되는 read </w:t>
      </w:r>
      <w:r>
        <w:t>write</w:t>
      </w:r>
      <w:r>
        <w:rPr>
          <w:rFonts w:hint="eastAsia"/>
        </w:rPr>
        <w:t xml:space="preserve"> tags의 index 이다.</w:t>
      </w:r>
    </w:p>
    <w:p w:rsidR="008A7280" w:rsidRDefault="00057399" w:rsidP="00FC55F6">
      <w:pPr>
        <w:pStyle w:val="1"/>
      </w:pPr>
      <w:r>
        <w:t>C</w:t>
      </w:r>
      <w:r>
        <w:rPr>
          <w:rFonts w:hint="eastAsia"/>
        </w:rPr>
        <w:t xml:space="preserve">lass </w:t>
      </w:r>
      <w:r>
        <w:t>diagram</w:t>
      </w:r>
    </w:p>
    <w:p w:rsidR="00057399" w:rsidRDefault="00057399" w:rsidP="009166BD">
      <w:pPr>
        <w:pStyle w:val="2"/>
      </w:pPr>
      <w:r>
        <w:t>Packet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buffer[]</w:t>
      </w:r>
    </w:p>
    <w:p w:rsidR="00FC55F6" w:rsidRDefault="00FC55F6" w:rsidP="009166BD">
      <w:pPr>
        <w:pStyle w:val="af2"/>
        <w:numPr>
          <w:ilvl w:val="0"/>
          <w:numId w:val="23"/>
        </w:numPr>
      </w:pPr>
      <w:r>
        <w:t>C</w:t>
      </w:r>
      <w:r>
        <w:rPr>
          <w:rFonts w:hint="eastAsia"/>
        </w:rPr>
        <w:t xml:space="preserve">har </w:t>
      </w:r>
      <w:r>
        <w:t>*</w:t>
      </w:r>
      <w:proofErr w:type="spellStart"/>
      <w:r>
        <w:rPr>
          <w:rFonts w:hint="eastAsia"/>
        </w:rPr>
        <w:t>cmd</w:t>
      </w:r>
      <w:proofErr w:type="spellEnd"/>
    </w:p>
    <w:p w:rsidR="00FC55F6" w:rsidRDefault="00FC55F6" w:rsidP="009166BD">
      <w:pPr>
        <w:pStyle w:val="af2"/>
        <w:numPr>
          <w:ilvl w:val="0"/>
          <w:numId w:val="23"/>
        </w:num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packet_length</w:t>
      </w:r>
      <w:proofErr w:type="spellEnd"/>
    </w:p>
    <w:p w:rsidR="00FC55F6" w:rsidRDefault="009166BD" w:rsidP="009166BD">
      <w:pPr>
        <w:pStyle w:val="af2"/>
        <w:numPr>
          <w:ilvl w:val="0"/>
          <w:numId w:val="23"/>
        </w:num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argument_num</w:t>
      </w:r>
      <w:proofErr w:type="spellEnd"/>
    </w:p>
    <w:p w:rsidR="009166BD" w:rsidRDefault="009166BD" w:rsidP="009166BD">
      <w:pPr>
        <w:pStyle w:val="af2"/>
        <w:numPr>
          <w:ilvl w:val="0"/>
          <w:numId w:val="23"/>
        </w:numPr>
      </w:pPr>
      <w:r>
        <w:t>Argument *argument</w:t>
      </w:r>
    </w:p>
    <w:p w:rsidR="009166BD" w:rsidRDefault="009166BD" w:rsidP="009166BD">
      <w:pPr>
        <w:pStyle w:val="af2"/>
        <w:numPr>
          <w:ilvl w:val="0"/>
          <w:numId w:val="23"/>
        </w:numPr>
      </w:pPr>
    </w:p>
    <w:p w:rsidR="00057399" w:rsidRDefault="00057399" w:rsidP="008A7280">
      <w:proofErr w:type="spellStart"/>
      <w:r>
        <w:t>ReadOnlyTag</w:t>
      </w:r>
      <w:proofErr w:type="spellEnd"/>
    </w:p>
    <w:p w:rsidR="00057399" w:rsidRDefault="00057399" w:rsidP="008A7280">
      <w:proofErr w:type="spellStart"/>
      <w:r>
        <w:t>ReadWriteTag</w:t>
      </w:r>
      <w:proofErr w:type="spellEnd"/>
    </w:p>
    <w:p w:rsidR="00057399" w:rsidRDefault="00057399" w:rsidP="008A7280">
      <w:proofErr w:type="spellStart"/>
      <w:r>
        <w:t>SendTag</w:t>
      </w:r>
      <w:proofErr w:type="spellEnd"/>
    </w:p>
    <w:p w:rsidR="00057399" w:rsidRDefault="00057399" w:rsidP="008A7280">
      <w:proofErr w:type="spellStart"/>
      <w:r>
        <w:t>RecvTag</w:t>
      </w:r>
      <w:proofErr w:type="spellEnd"/>
    </w:p>
    <w:p w:rsidR="00FC55F6" w:rsidRDefault="00FC55F6" w:rsidP="008A7280"/>
    <w:p w:rsidR="00FC55F6" w:rsidRDefault="00FC55F6" w:rsidP="00FC55F6">
      <w:pPr>
        <w:pStyle w:val="1"/>
      </w:pPr>
      <w:r>
        <w:t>Technology</w:t>
      </w:r>
    </w:p>
    <w:p w:rsidR="00FC55F6" w:rsidRDefault="00FC55F6" w:rsidP="008A7280">
      <w:r>
        <w:t>Thread</w:t>
      </w:r>
    </w:p>
    <w:p w:rsidR="00FC55F6" w:rsidRDefault="00FC55F6" w:rsidP="008A7280"/>
    <w:p w:rsidR="00FC55F6" w:rsidRDefault="00FC55F6" w:rsidP="008A7280">
      <w:r>
        <w:t>IOCP</w:t>
      </w:r>
    </w:p>
    <w:p w:rsidR="00FC55F6" w:rsidRDefault="00FC55F6" w:rsidP="008A7280"/>
    <w:p w:rsidR="00FC55F6" w:rsidRDefault="00FC55F6" w:rsidP="008A7280">
      <w:r>
        <w:t>Timer</w:t>
      </w:r>
    </w:p>
    <w:p w:rsidR="00FC55F6" w:rsidRDefault="00FC55F6" w:rsidP="008A7280"/>
    <w:p w:rsidR="00FC55F6" w:rsidRPr="00B82368" w:rsidRDefault="00FC55F6" w:rsidP="008A7280"/>
    <w:sectPr w:rsidR="00FC55F6" w:rsidRPr="00B823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625C"/>
    <w:multiLevelType w:val="hybridMultilevel"/>
    <w:tmpl w:val="A71EDCAE"/>
    <w:lvl w:ilvl="0" w:tplc="05AE35D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115295E"/>
    <w:multiLevelType w:val="hybridMultilevel"/>
    <w:tmpl w:val="0DC22508"/>
    <w:lvl w:ilvl="0" w:tplc="776E4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1C92090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1B4E5F"/>
    <w:multiLevelType w:val="hybridMultilevel"/>
    <w:tmpl w:val="2438FF8A"/>
    <w:lvl w:ilvl="0" w:tplc="FB245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F7188"/>
    <w:multiLevelType w:val="hybridMultilevel"/>
    <w:tmpl w:val="9ADEC236"/>
    <w:lvl w:ilvl="0" w:tplc="B296B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77846D9"/>
    <w:multiLevelType w:val="hybridMultilevel"/>
    <w:tmpl w:val="5CEC2BB4"/>
    <w:lvl w:ilvl="0" w:tplc="DA64C5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796263"/>
    <w:multiLevelType w:val="hybridMultilevel"/>
    <w:tmpl w:val="A49ED624"/>
    <w:lvl w:ilvl="0" w:tplc="011CE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BF20432"/>
    <w:multiLevelType w:val="hybridMultilevel"/>
    <w:tmpl w:val="F7BC992E"/>
    <w:lvl w:ilvl="0" w:tplc="07F0D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DCA31FB"/>
    <w:multiLevelType w:val="hybridMultilevel"/>
    <w:tmpl w:val="BE2E6204"/>
    <w:lvl w:ilvl="0" w:tplc="742C21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3F6F1B"/>
    <w:multiLevelType w:val="hybridMultilevel"/>
    <w:tmpl w:val="A8D450FE"/>
    <w:lvl w:ilvl="0" w:tplc="D63A2B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196B483C"/>
    <w:multiLevelType w:val="hybridMultilevel"/>
    <w:tmpl w:val="1F3ED6E2"/>
    <w:lvl w:ilvl="0" w:tplc="499C7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B4E280C"/>
    <w:multiLevelType w:val="hybridMultilevel"/>
    <w:tmpl w:val="3850BAA8"/>
    <w:lvl w:ilvl="0" w:tplc="D8FE2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E7E0433"/>
    <w:multiLevelType w:val="hybridMultilevel"/>
    <w:tmpl w:val="8A2ADCA4"/>
    <w:lvl w:ilvl="0" w:tplc="ED0C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A856A45"/>
    <w:multiLevelType w:val="hybridMultilevel"/>
    <w:tmpl w:val="706E9B6A"/>
    <w:lvl w:ilvl="0" w:tplc="852EB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B201ACF"/>
    <w:multiLevelType w:val="hybridMultilevel"/>
    <w:tmpl w:val="67BC1096"/>
    <w:lvl w:ilvl="0" w:tplc="E0861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BA45E81"/>
    <w:multiLevelType w:val="hybridMultilevel"/>
    <w:tmpl w:val="F9CCC24E"/>
    <w:lvl w:ilvl="0" w:tplc="C0DE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C0F68F0"/>
    <w:multiLevelType w:val="hybridMultilevel"/>
    <w:tmpl w:val="5E1A80FA"/>
    <w:lvl w:ilvl="0" w:tplc="B2781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DCF195A"/>
    <w:multiLevelType w:val="hybridMultilevel"/>
    <w:tmpl w:val="971EEE5E"/>
    <w:lvl w:ilvl="0" w:tplc="20084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F581270"/>
    <w:multiLevelType w:val="hybridMultilevel"/>
    <w:tmpl w:val="7200FA2C"/>
    <w:lvl w:ilvl="0" w:tplc="C13CC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FF87B37"/>
    <w:multiLevelType w:val="hybridMultilevel"/>
    <w:tmpl w:val="AF3E8C86"/>
    <w:lvl w:ilvl="0" w:tplc="84983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EF4586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6021FA5"/>
    <w:multiLevelType w:val="hybridMultilevel"/>
    <w:tmpl w:val="D68A1052"/>
    <w:lvl w:ilvl="0" w:tplc="214A5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6F05860"/>
    <w:multiLevelType w:val="hybridMultilevel"/>
    <w:tmpl w:val="801891F0"/>
    <w:lvl w:ilvl="0" w:tplc="C8A261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37770224"/>
    <w:multiLevelType w:val="hybridMultilevel"/>
    <w:tmpl w:val="8E1414D2"/>
    <w:lvl w:ilvl="0" w:tplc="98D0DF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380E1F99"/>
    <w:multiLevelType w:val="hybridMultilevel"/>
    <w:tmpl w:val="4F328664"/>
    <w:lvl w:ilvl="0" w:tplc="79448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0B52D75"/>
    <w:multiLevelType w:val="hybridMultilevel"/>
    <w:tmpl w:val="E1A05BB6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1021847"/>
    <w:multiLevelType w:val="hybridMultilevel"/>
    <w:tmpl w:val="5916FDFE"/>
    <w:lvl w:ilvl="0" w:tplc="D6AE6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8B51E31"/>
    <w:multiLevelType w:val="hybridMultilevel"/>
    <w:tmpl w:val="CA3CF00E"/>
    <w:lvl w:ilvl="0" w:tplc="EA045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ACF319A"/>
    <w:multiLevelType w:val="hybridMultilevel"/>
    <w:tmpl w:val="8F26324C"/>
    <w:lvl w:ilvl="0" w:tplc="353830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E3D2F43"/>
    <w:multiLevelType w:val="hybridMultilevel"/>
    <w:tmpl w:val="B95EDFC6"/>
    <w:lvl w:ilvl="0" w:tplc="D5A0E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36813CF"/>
    <w:multiLevelType w:val="hybridMultilevel"/>
    <w:tmpl w:val="18804488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41D3290"/>
    <w:multiLevelType w:val="hybridMultilevel"/>
    <w:tmpl w:val="6B6A2478"/>
    <w:lvl w:ilvl="0" w:tplc="09F2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57478B6"/>
    <w:multiLevelType w:val="hybridMultilevel"/>
    <w:tmpl w:val="935A84CC"/>
    <w:lvl w:ilvl="0" w:tplc="23688E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5C51BF4"/>
    <w:multiLevelType w:val="hybridMultilevel"/>
    <w:tmpl w:val="03120AEC"/>
    <w:lvl w:ilvl="0" w:tplc="C3DEC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C643230"/>
    <w:multiLevelType w:val="hybridMultilevel"/>
    <w:tmpl w:val="72603204"/>
    <w:lvl w:ilvl="0" w:tplc="97449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E147597"/>
    <w:multiLevelType w:val="hybridMultilevel"/>
    <w:tmpl w:val="0C06904A"/>
    <w:lvl w:ilvl="0" w:tplc="F8CA2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E941E02"/>
    <w:multiLevelType w:val="hybridMultilevel"/>
    <w:tmpl w:val="02CED470"/>
    <w:lvl w:ilvl="0" w:tplc="10A26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ED71DDF"/>
    <w:multiLevelType w:val="hybridMultilevel"/>
    <w:tmpl w:val="79D6784A"/>
    <w:lvl w:ilvl="0" w:tplc="DE669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7D348B4"/>
    <w:multiLevelType w:val="hybridMultilevel"/>
    <w:tmpl w:val="7E38CF24"/>
    <w:lvl w:ilvl="0" w:tplc="9F10D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85C59F7"/>
    <w:multiLevelType w:val="hybridMultilevel"/>
    <w:tmpl w:val="BC3024EE"/>
    <w:lvl w:ilvl="0" w:tplc="3E0A6B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C1E7A66"/>
    <w:multiLevelType w:val="hybridMultilevel"/>
    <w:tmpl w:val="6C08D8C4"/>
    <w:lvl w:ilvl="0" w:tplc="7B9EF3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14A612F"/>
    <w:multiLevelType w:val="hybridMultilevel"/>
    <w:tmpl w:val="417C9394"/>
    <w:lvl w:ilvl="0" w:tplc="E4309D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241776"/>
    <w:multiLevelType w:val="hybridMultilevel"/>
    <w:tmpl w:val="3C785B2C"/>
    <w:lvl w:ilvl="0" w:tplc="5CF6C8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72306948"/>
    <w:multiLevelType w:val="hybridMultilevel"/>
    <w:tmpl w:val="E10AF310"/>
    <w:lvl w:ilvl="0" w:tplc="027EE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553325B"/>
    <w:multiLevelType w:val="hybridMultilevel"/>
    <w:tmpl w:val="ADCC0782"/>
    <w:lvl w:ilvl="0" w:tplc="66A65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5731348"/>
    <w:multiLevelType w:val="hybridMultilevel"/>
    <w:tmpl w:val="10CE3348"/>
    <w:lvl w:ilvl="0" w:tplc="38C8E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5BF7D7B"/>
    <w:multiLevelType w:val="hybridMultilevel"/>
    <w:tmpl w:val="9A58B7E6"/>
    <w:lvl w:ilvl="0" w:tplc="7C0C45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6794789"/>
    <w:multiLevelType w:val="hybridMultilevel"/>
    <w:tmpl w:val="DDAEDC60"/>
    <w:lvl w:ilvl="0" w:tplc="F020A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8215216"/>
    <w:multiLevelType w:val="hybridMultilevel"/>
    <w:tmpl w:val="AD7877D8"/>
    <w:lvl w:ilvl="0" w:tplc="38743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>
    <w:nsid w:val="7E5976B1"/>
    <w:multiLevelType w:val="hybridMultilevel"/>
    <w:tmpl w:val="4A3C4936"/>
    <w:lvl w:ilvl="0" w:tplc="8C2CFE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47"/>
  </w:num>
  <w:num w:numId="3">
    <w:abstractNumId w:val="49"/>
  </w:num>
  <w:num w:numId="4">
    <w:abstractNumId w:val="12"/>
  </w:num>
  <w:num w:numId="5">
    <w:abstractNumId w:val="42"/>
  </w:num>
  <w:num w:numId="6">
    <w:abstractNumId w:val="38"/>
  </w:num>
  <w:num w:numId="7">
    <w:abstractNumId w:val="35"/>
  </w:num>
  <w:num w:numId="8">
    <w:abstractNumId w:val="24"/>
  </w:num>
  <w:num w:numId="9">
    <w:abstractNumId w:val="32"/>
  </w:num>
  <w:num w:numId="10">
    <w:abstractNumId w:val="39"/>
  </w:num>
  <w:num w:numId="11">
    <w:abstractNumId w:val="8"/>
  </w:num>
  <w:num w:numId="12">
    <w:abstractNumId w:val="14"/>
  </w:num>
  <w:num w:numId="13">
    <w:abstractNumId w:val="18"/>
  </w:num>
  <w:num w:numId="14">
    <w:abstractNumId w:val="46"/>
  </w:num>
  <w:num w:numId="15">
    <w:abstractNumId w:val="6"/>
  </w:num>
  <w:num w:numId="16">
    <w:abstractNumId w:val="31"/>
  </w:num>
  <w:num w:numId="17">
    <w:abstractNumId w:val="33"/>
  </w:num>
  <w:num w:numId="18">
    <w:abstractNumId w:val="20"/>
  </w:num>
  <w:num w:numId="19">
    <w:abstractNumId w:val="27"/>
  </w:num>
  <w:num w:numId="20">
    <w:abstractNumId w:val="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0"/>
  </w:num>
  <w:num w:numId="24">
    <w:abstractNumId w:val="40"/>
  </w:num>
  <w:num w:numId="25">
    <w:abstractNumId w:val="11"/>
  </w:num>
  <w:num w:numId="26">
    <w:abstractNumId w:val="29"/>
  </w:num>
  <w:num w:numId="27">
    <w:abstractNumId w:val="5"/>
  </w:num>
  <w:num w:numId="28">
    <w:abstractNumId w:val="50"/>
  </w:num>
  <w:num w:numId="29">
    <w:abstractNumId w:val="43"/>
  </w:num>
  <w:num w:numId="30">
    <w:abstractNumId w:val="21"/>
  </w:num>
  <w:num w:numId="31">
    <w:abstractNumId w:val="2"/>
  </w:num>
  <w:num w:numId="32">
    <w:abstractNumId w:val="48"/>
  </w:num>
  <w:num w:numId="33">
    <w:abstractNumId w:val="26"/>
  </w:num>
  <w:num w:numId="34">
    <w:abstractNumId w:val="9"/>
  </w:num>
  <w:num w:numId="35">
    <w:abstractNumId w:val="37"/>
  </w:num>
  <w:num w:numId="36">
    <w:abstractNumId w:val="34"/>
  </w:num>
  <w:num w:numId="37">
    <w:abstractNumId w:val="15"/>
  </w:num>
  <w:num w:numId="38">
    <w:abstractNumId w:val="13"/>
  </w:num>
  <w:num w:numId="39">
    <w:abstractNumId w:val="23"/>
  </w:num>
  <w:num w:numId="40">
    <w:abstractNumId w:val="41"/>
  </w:num>
  <w:num w:numId="41">
    <w:abstractNumId w:val="28"/>
  </w:num>
  <w:num w:numId="42">
    <w:abstractNumId w:val="3"/>
  </w:num>
  <w:num w:numId="43">
    <w:abstractNumId w:val="45"/>
  </w:num>
  <w:num w:numId="44">
    <w:abstractNumId w:val="1"/>
  </w:num>
  <w:num w:numId="45">
    <w:abstractNumId w:val="36"/>
  </w:num>
  <w:num w:numId="46">
    <w:abstractNumId w:val="44"/>
  </w:num>
  <w:num w:numId="47">
    <w:abstractNumId w:val="30"/>
  </w:num>
  <w:num w:numId="48">
    <w:abstractNumId w:val="4"/>
  </w:num>
  <w:num w:numId="49">
    <w:abstractNumId w:val="19"/>
  </w:num>
  <w:num w:numId="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</w:num>
  <w:num w:numId="52">
    <w:abstractNumId w:val="16"/>
  </w:num>
  <w:num w:numId="53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37"/>
    <w:rsid w:val="00021737"/>
    <w:rsid w:val="00057399"/>
    <w:rsid w:val="00093321"/>
    <w:rsid w:val="000B4367"/>
    <w:rsid w:val="001136BF"/>
    <w:rsid w:val="001634F7"/>
    <w:rsid w:val="00184DD5"/>
    <w:rsid w:val="001E559B"/>
    <w:rsid w:val="001F7EB1"/>
    <w:rsid w:val="00240043"/>
    <w:rsid w:val="002C59EC"/>
    <w:rsid w:val="00301C7D"/>
    <w:rsid w:val="00317927"/>
    <w:rsid w:val="0032132E"/>
    <w:rsid w:val="00344532"/>
    <w:rsid w:val="00356991"/>
    <w:rsid w:val="00360780"/>
    <w:rsid w:val="00361DE8"/>
    <w:rsid w:val="00383F84"/>
    <w:rsid w:val="00397994"/>
    <w:rsid w:val="003A20CE"/>
    <w:rsid w:val="003B7D6E"/>
    <w:rsid w:val="003E770B"/>
    <w:rsid w:val="00415E93"/>
    <w:rsid w:val="00443D3C"/>
    <w:rsid w:val="00492897"/>
    <w:rsid w:val="004A174A"/>
    <w:rsid w:val="004C7B87"/>
    <w:rsid w:val="004F7116"/>
    <w:rsid w:val="005C3369"/>
    <w:rsid w:val="005C524E"/>
    <w:rsid w:val="005D3613"/>
    <w:rsid w:val="005E791F"/>
    <w:rsid w:val="00604EDE"/>
    <w:rsid w:val="006134C5"/>
    <w:rsid w:val="00624358"/>
    <w:rsid w:val="006423AE"/>
    <w:rsid w:val="00653C1C"/>
    <w:rsid w:val="006B481A"/>
    <w:rsid w:val="006C0131"/>
    <w:rsid w:val="006D5841"/>
    <w:rsid w:val="007079DB"/>
    <w:rsid w:val="00713C17"/>
    <w:rsid w:val="007B36CB"/>
    <w:rsid w:val="007E34D2"/>
    <w:rsid w:val="007E7250"/>
    <w:rsid w:val="007F2F92"/>
    <w:rsid w:val="00807794"/>
    <w:rsid w:val="008477B6"/>
    <w:rsid w:val="00874898"/>
    <w:rsid w:val="008A7280"/>
    <w:rsid w:val="008B0D41"/>
    <w:rsid w:val="008B3802"/>
    <w:rsid w:val="00912CB8"/>
    <w:rsid w:val="009166BD"/>
    <w:rsid w:val="009E4D7A"/>
    <w:rsid w:val="00A47A09"/>
    <w:rsid w:val="00A74AC6"/>
    <w:rsid w:val="00A83C28"/>
    <w:rsid w:val="00A87BE1"/>
    <w:rsid w:val="00B61E7D"/>
    <w:rsid w:val="00B82368"/>
    <w:rsid w:val="00BA3D29"/>
    <w:rsid w:val="00BE0B68"/>
    <w:rsid w:val="00C05787"/>
    <w:rsid w:val="00C16539"/>
    <w:rsid w:val="00C6574F"/>
    <w:rsid w:val="00C710E2"/>
    <w:rsid w:val="00C8124C"/>
    <w:rsid w:val="00C83D0A"/>
    <w:rsid w:val="00C97FD0"/>
    <w:rsid w:val="00D00036"/>
    <w:rsid w:val="00D21C4F"/>
    <w:rsid w:val="00D57B28"/>
    <w:rsid w:val="00D620C5"/>
    <w:rsid w:val="00D8395D"/>
    <w:rsid w:val="00DC642E"/>
    <w:rsid w:val="00DD498F"/>
    <w:rsid w:val="00DE1F0A"/>
    <w:rsid w:val="00E43D82"/>
    <w:rsid w:val="00E775E7"/>
    <w:rsid w:val="00EB5B9F"/>
    <w:rsid w:val="00EF22DD"/>
    <w:rsid w:val="00EF4DF7"/>
    <w:rsid w:val="00F13DEC"/>
    <w:rsid w:val="00F1610C"/>
    <w:rsid w:val="00F22886"/>
    <w:rsid w:val="00F26E83"/>
    <w:rsid w:val="00F278AD"/>
    <w:rsid w:val="00F8074C"/>
    <w:rsid w:val="00F93311"/>
    <w:rsid w:val="00FB0EFF"/>
    <w:rsid w:val="00FB44EE"/>
    <w:rsid w:val="00FC2208"/>
    <w:rsid w:val="00FC55F6"/>
    <w:rsid w:val="00F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B8CC0-3023-49B4-9C4B-9728167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link w:val="1Char"/>
    <w:uiPriority w:val="9"/>
    <w:qFormat/>
    <w:rsid w:val="00EF22D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2DD"/>
    <w:pPr>
      <w:keepNext/>
      <w:keepLines/>
      <w:numPr>
        <w:ilvl w:val="1"/>
        <w:numId w:val="1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F22DD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22DD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customStyle="1" w:styleId="a4">
    <w:name w:val="부제목"/>
    <w:basedOn w:val="a"/>
    <w:next w:val="a"/>
    <w:link w:val="a5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5">
    <w:name w:val="부제목 문자"/>
    <w:basedOn w:val="a0"/>
    <w:link w:val="a4"/>
    <w:uiPriority w:val="11"/>
    <w:rPr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EF22DD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6">
    <w:name w:val="Subtle Emphasis"/>
    <w:basedOn w:val="a0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8">
    <w:name w:val="Intense Emphasis"/>
    <w:basedOn w:val="a0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9">
    <w:name w:val="Strong"/>
    <w:basedOn w:val="a0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a">
    <w:name w:val="Quote"/>
    <w:basedOn w:val="a"/>
    <w:next w:val="a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0"/>
    <w:link w:val="aa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c">
    <w:name w:val="Subtle Reference"/>
    <w:basedOn w:val="a0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d">
    <w:name w:val="Intense Reference"/>
    <w:basedOn w:val="a0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e">
    <w:name w:val="Book Title"/>
    <w:basedOn w:val="a0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">
    <w:name w:val="설명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customStyle="1" w:styleId="af0">
    <w:name w:val="목차 제목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Subtitle"/>
    <w:basedOn w:val="a"/>
    <w:next w:val="a"/>
    <w:link w:val="Char2"/>
    <w:uiPriority w:val="11"/>
    <w:qFormat/>
    <w:rsid w:val="00EF22DD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3"/>
    <w:uiPriority w:val="11"/>
    <w:rsid w:val="00EF22DD"/>
    <w:rPr>
      <w:rFonts w:ascii="맑은 고딕" w:eastAsia="맑은 고딕" w:hAnsi="맑은 고딕" w:cs="맑은 고딕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4C7B8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5">
    <w:name w:val="Table Grid"/>
    <w:basedOn w:val="a1"/>
    <w:uiPriority w:val="39"/>
    <w:rsid w:val="00F2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3"/>
    <w:uiPriority w:val="99"/>
    <w:semiHidden/>
    <w:unhideWhenUsed/>
    <w:rsid w:val="008B3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6"/>
    <w:uiPriority w:val="99"/>
    <w:semiHidden/>
    <w:rsid w:val="008B38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rak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있음).dotx</Template>
  <TotalTime>2343</TotalTime>
  <Pages>1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narak</dc:creator>
  <cp:keywords/>
  <cp:lastModifiedBy>이기만</cp:lastModifiedBy>
  <cp:revision>54</cp:revision>
  <cp:lastPrinted>2014-10-30T01:48:00Z</cp:lastPrinted>
  <dcterms:created xsi:type="dcterms:W3CDTF">2014-10-24T01:38:00Z</dcterms:created>
  <dcterms:modified xsi:type="dcterms:W3CDTF">2014-11-10T09:29:00Z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